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BDE9" w14:textId="03C2ABEA" w:rsidR="004D36D7" w:rsidRPr="00C820BF" w:rsidRDefault="009F6BA1" w:rsidP="00B47940">
      <w:pPr>
        <w:pStyle w:val="Title"/>
        <w:rPr>
          <w:rStyle w:val="LabTitleInstVersred"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D2A6259CDC7449AB25CA353E128ED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820BF" w:rsidRPr="00C820BF">
            <w:t xml:space="preserve">NTWK-2010 </w:t>
          </w:r>
          <w:r w:rsidR="009C3028" w:rsidRPr="00C820BF">
            <w:t xml:space="preserve">Midterm </w:t>
          </w:r>
          <w:r w:rsidR="00C820BF" w:rsidRPr="00C820BF">
            <w:t>Project</w:t>
          </w:r>
        </w:sdtContent>
      </w:sdt>
    </w:p>
    <w:p w14:paraId="7B954D7B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21589C0E" w14:textId="4C05F89B" w:rsidR="00CD6671" w:rsidRDefault="00871376" w:rsidP="00D778DF">
      <w:pPr>
        <w:pStyle w:val="Visual"/>
      </w:pPr>
      <w:r>
        <w:rPr>
          <w:noProof/>
        </w:rPr>
        <w:drawing>
          <wp:inline distT="0" distB="0" distL="0" distR="0" wp14:anchorId="3EDE4F74" wp14:editId="3D4A2550">
            <wp:extent cx="3579515" cy="3695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97" cy="38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FAE0" w14:textId="0AFAAD90" w:rsidR="00375468" w:rsidRPr="00375468" w:rsidRDefault="00695065" w:rsidP="00695065">
      <w:pPr>
        <w:pStyle w:val="Heading1"/>
      </w:pPr>
      <w:r>
        <w:t>Overview</w:t>
      </w:r>
    </w:p>
    <w:p w14:paraId="041753C5" w14:textId="14055F23" w:rsidR="00375468" w:rsidRDefault="00375468" w:rsidP="00695065">
      <w:pPr>
        <w:pStyle w:val="BodyTextL25"/>
      </w:pPr>
      <w:r w:rsidRPr="00375468">
        <w:t xml:space="preserve">For this </w:t>
      </w:r>
      <w:r>
        <w:t>project</w:t>
      </w:r>
      <w:r w:rsidRPr="00375468">
        <w:t xml:space="preserve"> you </w:t>
      </w:r>
      <w:r w:rsidR="003B0998">
        <w:t>are required</w:t>
      </w:r>
      <w:r w:rsidRPr="00375468">
        <w:t xml:space="preserve"> to build a network topology implementing initial switch and router configuration, Inter-VLAN routing, Trunks, EtherChannel, STP and DHCP. You will demonstrate that your end device (Laptop) can</w:t>
      </w:r>
      <w:r w:rsidR="002D5289">
        <w:t xml:space="preserve"> </w:t>
      </w:r>
      <w:r w:rsidR="002D5289" w:rsidRPr="002D5289">
        <w:rPr>
          <w:b/>
          <w:u w:val="single"/>
        </w:rPr>
        <w:t>only</w:t>
      </w:r>
      <w:r w:rsidRPr="00375468">
        <w:t xml:space="preserve"> access all intermediary devices via SSH, acquire a DHCP lease from each VLAN and reach all router gateways.</w:t>
      </w:r>
    </w:p>
    <w:p w14:paraId="18E36145" w14:textId="77777777" w:rsidR="00695065" w:rsidRPr="00BB73FF" w:rsidRDefault="00695065" w:rsidP="00695065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66175541" w14:textId="77777777" w:rsidR="00695065" w:rsidRPr="004C0909" w:rsidRDefault="00695065" w:rsidP="00695065">
      <w:pPr>
        <w:pStyle w:val="BodyTextL25Bold"/>
      </w:pPr>
      <w:r>
        <w:t>Part 1: Label, Cable and Configure Basic Device Settings</w:t>
      </w:r>
    </w:p>
    <w:p w14:paraId="282E7981" w14:textId="77777777" w:rsidR="00695065" w:rsidRDefault="00695065" w:rsidP="00695065">
      <w:pPr>
        <w:pStyle w:val="BodyTextL25Bold"/>
      </w:pPr>
      <w:r>
        <w:t>Part 2: Create VLANs and Assign Switch Ports</w:t>
      </w:r>
    </w:p>
    <w:p w14:paraId="19F80A01" w14:textId="77777777" w:rsidR="00695065" w:rsidRDefault="00695065" w:rsidP="00695065">
      <w:pPr>
        <w:pStyle w:val="BodyTextL25Bold"/>
      </w:pPr>
      <w:r>
        <w:t xml:space="preserve">Part 3: Configure 802.1Q Trunks and EtherChannel </w:t>
      </w:r>
    </w:p>
    <w:p w14:paraId="5BA48E6B" w14:textId="77777777" w:rsidR="00695065" w:rsidRDefault="00695065" w:rsidP="00695065">
      <w:pPr>
        <w:pStyle w:val="BodyTextL25Bold"/>
      </w:pPr>
      <w:r>
        <w:t>Part 4: Configure Spanning-Tree Protocol</w:t>
      </w:r>
    </w:p>
    <w:p w14:paraId="52F898B4" w14:textId="77777777" w:rsidR="00695065" w:rsidRDefault="00695065" w:rsidP="00695065">
      <w:pPr>
        <w:pStyle w:val="BodyTextL25Bold"/>
      </w:pPr>
      <w:r>
        <w:t>Part 5: Configure DHCPv4, Stateless DHCPv6 and IP Helper</w:t>
      </w:r>
    </w:p>
    <w:p w14:paraId="79465115" w14:textId="0F73A774" w:rsidR="00695065" w:rsidRDefault="00695065" w:rsidP="00695065">
      <w:pPr>
        <w:pStyle w:val="BodyTextL25Bold"/>
      </w:pPr>
      <w:r>
        <w:t>Part 6: Verify and test connectivity</w:t>
      </w:r>
    </w:p>
    <w:p w14:paraId="19A18DBD" w14:textId="77777777" w:rsidR="00695065" w:rsidRDefault="00695065" w:rsidP="00695065">
      <w:pPr>
        <w:pStyle w:val="Heading1"/>
        <w:numPr>
          <w:ilvl w:val="0"/>
          <w:numId w:val="3"/>
        </w:numPr>
      </w:pPr>
      <w:r>
        <w:t>Required Resources</w:t>
      </w:r>
    </w:p>
    <w:p w14:paraId="65C74FEB" w14:textId="77777777" w:rsidR="00695065" w:rsidRDefault="00695065" w:rsidP="00695065">
      <w:pPr>
        <w:pStyle w:val="Bulletlevel1"/>
        <w:spacing w:before="60" w:after="60" w:line="276" w:lineRule="auto"/>
      </w:pPr>
      <w:r>
        <w:t>Laptop installed with Windows 10 or Mac OSX and connection to the Internet</w:t>
      </w:r>
    </w:p>
    <w:p w14:paraId="2A51D66B" w14:textId="647436EB" w:rsidR="00695065" w:rsidRDefault="00695065" w:rsidP="00695065">
      <w:pPr>
        <w:pStyle w:val="Bulletlevel1"/>
        <w:spacing w:before="60" w:after="60" w:line="276" w:lineRule="auto"/>
      </w:pPr>
      <w:r>
        <w:t xml:space="preserve">Packet Tracer version </w:t>
      </w:r>
      <w:r w:rsidR="00634827">
        <w:t>8.0</w:t>
      </w:r>
      <w:r>
        <w:t xml:space="preserve"> or later</w:t>
      </w:r>
    </w:p>
    <w:p w14:paraId="5D5CDBDF" w14:textId="40E4ACC2" w:rsidR="00FE52C3" w:rsidRDefault="00FE52C3" w:rsidP="00FE52C3">
      <w:pPr>
        <w:pStyle w:val="Heading1"/>
        <w:numPr>
          <w:ilvl w:val="0"/>
          <w:numId w:val="0"/>
        </w:numPr>
      </w:pPr>
      <w:bookmarkStart w:id="0" w:name="_GoBack"/>
      <w:bookmarkEnd w:id="0"/>
      <w:r w:rsidRPr="00BB73FF">
        <w:lastRenderedPageBreak/>
        <w:t>Addressing Table</w:t>
      </w:r>
    </w:p>
    <w:tbl>
      <w:tblPr>
        <w:tblW w:w="10170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20" w:firstRow="1" w:lastRow="0" w:firstColumn="0" w:lastColumn="0" w:noHBand="0" w:noVBand="1"/>
        <w:tblDescription w:val="This table shows the addressing for the Device, Interface, IP Address and Subnet Mask."/>
      </w:tblPr>
      <w:tblGrid>
        <w:gridCol w:w="1668"/>
        <w:gridCol w:w="1668"/>
        <w:gridCol w:w="2700"/>
        <w:gridCol w:w="2064"/>
        <w:gridCol w:w="2070"/>
      </w:tblGrid>
      <w:tr w:rsidR="003441EF" w14:paraId="56FCD4C7" w14:textId="77777777" w:rsidTr="00997B70">
        <w:trPr>
          <w:cantSplit/>
          <w:trHeight w:val="426"/>
        </w:trPr>
        <w:tc>
          <w:tcPr>
            <w:tcW w:w="16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1B0F63B" w14:textId="77777777" w:rsidR="003441EF" w:rsidRPr="00E87D62" w:rsidRDefault="003441EF" w:rsidP="00580AE2">
            <w:pPr>
              <w:pStyle w:val="TableHeading"/>
            </w:pPr>
            <w:r>
              <w:t>Device</w:t>
            </w:r>
          </w:p>
        </w:tc>
        <w:tc>
          <w:tcPr>
            <w:tcW w:w="16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CE30F0C" w14:textId="77777777" w:rsidR="003441EF" w:rsidRPr="00E87D62" w:rsidRDefault="003441EF" w:rsidP="00580AE2">
            <w:pPr>
              <w:pStyle w:val="TableHeading"/>
            </w:pPr>
            <w:r w:rsidRPr="00E87D62">
              <w:t>Interface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DC5227D" w14:textId="77777777" w:rsidR="003441EF" w:rsidRPr="00E87D62" w:rsidRDefault="003441EF" w:rsidP="00580AE2">
            <w:pPr>
              <w:pStyle w:val="TableHeading"/>
            </w:pPr>
            <w:r>
              <w:t>Logical Network</w:t>
            </w:r>
          </w:p>
        </w:tc>
        <w:tc>
          <w:tcPr>
            <w:tcW w:w="2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EC8FB3C" w14:textId="77777777" w:rsidR="003441EF" w:rsidRPr="00E87D62" w:rsidRDefault="003441EF" w:rsidP="00580AE2">
            <w:pPr>
              <w:pStyle w:val="TableHeading"/>
            </w:pPr>
            <w:r>
              <w:t>Logical Host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F5B273B" w14:textId="77777777" w:rsidR="003441EF" w:rsidRDefault="003441EF" w:rsidP="00580AE2">
            <w:pPr>
              <w:pStyle w:val="TableHeading"/>
            </w:pPr>
            <w:r>
              <w:t>Comment</w:t>
            </w:r>
          </w:p>
        </w:tc>
      </w:tr>
      <w:tr w:rsidR="003441EF" w14:paraId="06F898AB" w14:textId="77777777" w:rsidTr="00997B70">
        <w:trPr>
          <w:cantSplit/>
          <w:trHeight w:val="399"/>
        </w:trPr>
        <w:tc>
          <w:tcPr>
            <w:tcW w:w="1668" w:type="dxa"/>
            <w:vMerge w:val="restart"/>
            <w:tcBorders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C7BC809" w14:textId="77777777" w:rsidR="003441EF" w:rsidRDefault="003441EF" w:rsidP="00580AE2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R1</w:t>
            </w:r>
          </w:p>
          <w:p w14:paraId="73B5D0C4" w14:textId="77777777" w:rsidR="003441EF" w:rsidRDefault="003441EF" w:rsidP="00580AE2">
            <w:pPr>
              <w:pStyle w:val="TableText"/>
              <w:jc w:val="center"/>
            </w:pPr>
          </w:p>
          <w:p w14:paraId="2116E4B1" w14:textId="77777777" w:rsidR="003441EF" w:rsidRDefault="003441EF" w:rsidP="00580AE2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6502CF3" w14:textId="77777777" w:rsidR="003441EF" w:rsidRPr="008D4263" w:rsidRDefault="003441EF" w:rsidP="00580AE2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G0/0/0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CD9272A" w14:textId="77777777" w:rsidR="003441EF" w:rsidRPr="00524E2A" w:rsidRDefault="003441EF" w:rsidP="00580AE2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192.168.1.240/30</w:t>
            </w:r>
          </w:p>
        </w:tc>
        <w:tc>
          <w:tcPr>
            <w:tcW w:w="2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1C05BA3" w14:textId="77777777" w:rsidR="003441EF" w:rsidRPr="00524E2A" w:rsidRDefault="003441EF" w:rsidP="00580AE2">
            <w:pPr>
              <w:pStyle w:val="TableHeading"/>
              <w:rPr>
                <w:b w:val="0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B884CD7" w14:textId="77777777" w:rsidR="003441EF" w:rsidRPr="00524E2A" w:rsidRDefault="003441EF" w:rsidP="00580AE2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First Host</w:t>
            </w:r>
          </w:p>
        </w:tc>
      </w:tr>
      <w:tr w:rsidR="003441EF" w14:paraId="1325792A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059351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tcBorders>
              <w:left w:val="single" w:sz="2" w:space="0" w:color="auto"/>
            </w:tcBorders>
            <w:vAlign w:val="center"/>
          </w:tcPr>
          <w:p w14:paraId="12F150F0" w14:textId="77777777" w:rsidR="003441EF" w:rsidRPr="00E87D62" w:rsidRDefault="003441EF" w:rsidP="00580AE2">
            <w:pPr>
              <w:pStyle w:val="TableText"/>
              <w:jc w:val="center"/>
            </w:pPr>
            <w:r>
              <w:t>G0/0/1.10</w:t>
            </w:r>
          </w:p>
        </w:tc>
        <w:tc>
          <w:tcPr>
            <w:tcW w:w="2700" w:type="dxa"/>
            <w:vAlign w:val="center"/>
          </w:tcPr>
          <w:p w14:paraId="4EBAB7BE" w14:textId="77777777" w:rsidR="003441EF" w:rsidRPr="00E87D62" w:rsidRDefault="003441EF" w:rsidP="00580AE2">
            <w:pPr>
              <w:pStyle w:val="TableText"/>
              <w:jc w:val="center"/>
            </w:pPr>
            <w:r>
              <w:t>192.168.1.0/25</w:t>
            </w:r>
          </w:p>
        </w:tc>
        <w:tc>
          <w:tcPr>
            <w:tcW w:w="2064" w:type="dxa"/>
            <w:vAlign w:val="center"/>
          </w:tcPr>
          <w:p w14:paraId="6C27C279" w14:textId="77777777" w:rsidR="003441EF" w:rsidRPr="00E87D62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4C5C7C9D" w14:textId="77777777" w:rsidR="003441EF" w:rsidRDefault="003441EF" w:rsidP="00580AE2">
            <w:pPr>
              <w:pStyle w:val="TableText"/>
              <w:jc w:val="center"/>
            </w:pPr>
            <w:r>
              <w:t>Last Host</w:t>
            </w:r>
          </w:p>
        </w:tc>
      </w:tr>
      <w:tr w:rsidR="003441EF" w14:paraId="5C9BC373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A609D7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tcBorders>
              <w:left w:val="single" w:sz="2" w:space="0" w:color="auto"/>
            </w:tcBorders>
            <w:vAlign w:val="center"/>
          </w:tcPr>
          <w:p w14:paraId="3FD43ED1" w14:textId="77777777" w:rsidR="003441EF" w:rsidRDefault="003441EF" w:rsidP="00580AE2">
            <w:pPr>
              <w:pStyle w:val="TableText"/>
              <w:jc w:val="center"/>
            </w:pPr>
            <w:r>
              <w:t>G0/0/1.20</w:t>
            </w:r>
          </w:p>
        </w:tc>
        <w:tc>
          <w:tcPr>
            <w:tcW w:w="2700" w:type="dxa"/>
            <w:vAlign w:val="center"/>
          </w:tcPr>
          <w:p w14:paraId="4C7ABD3A" w14:textId="77777777" w:rsidR="003441EF" w:rsidRDefault="003441EF" w:rsidP="00580AE2">
            <w:pPr>
              <w:pStyle w:val="TableText"/>
              <w:jc w:val="center"/>
            </w:pPr>
            <w:r>
              <w:t>192.168.1.128/26</w:t>
            </w:r>
          </w:p>
        </w:tc>
        <w:tc>
          <w:tcPr>
            <w:tcW w:w="2064" w:type="dxa"/>
            <w:vAlign w:val="center"/>
          </w:tcPr>
          <w:p w14:paraId="1BBA4A17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54B91D09" w14:textId="77777777" w:rsidR="003441EF" w:rsidRDefault="003441EF" w:rsidP="00580AE2">
            <w:pPr>
              <w:pStyle w:val="TableText"/>
              <w:jc w:val="center"/>
            </w:pPr>
            <w:r>
              <w:t>Last Host</w:t>
            </w:r>
          </w:p>
        </w:tc>
      </w:tr>
      <w:tr w:rsidR="003441EF" w14:paraId="685F95FC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EA6032B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vMerge w:val="restart"/>
            <w:tcBorders>
              <w:left w:val="single" w:sz="2" w:space="0" w:color="auto"/>
            </w:tcBorders>
            <w:vAlign w:val="center"/>
          </w:tcPr>
          <w:p w14:paraId="21D47425" w14:textId="77777777" w:rsidR="003441EF" w:rsidRDefault="003441EF" w:rsidP="00580AE2">
            <w:pPr>
              <w:pStyle w:val="TableText"/>
              <w:jc w:val="center"/>
            </w:pPr>
            <w:r>
              <w:t>G0/0/1.100</w:t>
            </w:r>
          </w:p>
        </w:tc>
        <w:tc>
          <w:tcPr>
            <w:tcW w:w="2700" w:type="dxa"/>
            <w:vAlign w:val="center"/>
          </w:tcPr>
          <w:p w14:paraId="6E787C04" w14:textId="77777777" w:rsidR="003441EF" w:rsidRDefault="003441EF" w:rsidP="00580AE2">
            <w:pPr>
              <w:pStyle w:val="TableText"/>
              <w:jc w:val="center"/>
            </w:pPr>
            <w:r>
              <w:t>192.168.0.0/24</w:t>
            </w:r>
          </w:p>
        </w:tc>
        <w:tc>
          <w:tcPr>
            <w:tcW w:w="2064" w:type="dxa"/>
            <w:vAlign w:val="center"/>
          </w:tcPr>
          <w:p w14:paraId="1F3A97B9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25DB47D6" w14:textId="77777777" w:rsidR="003441EF" w:rsidRDefault="003441EF" w:rsidP="00580AE2">
            <w:pPr>
              <w:pStyle w:val="TableText"/>
              <w:jc w:val="center"/>
            </w:pPr>
            <w:r>
              <w:t>Last Host</w:t>
            </w:r>
          </w:p>
        </w:tc>
      </w:tr>
      <w:tr w:rsidR="003441EF" w14:paraId="14AB699C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609DC0F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vMerge/>
            <w:tcBorders>
              <w:left w:val="single" w:sz="2" w:space="0" w:color="auto"/>
            </w:tcBorders>
            <w:vAlign w:val="center"/>
          </w:tcPr>
          <w:p w14:paraId="334BFA6D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2700" w:type="dxa"/>
            <w:vAlign w:val="center"/>
          </w:tcPr>
          <w:p w14:paraId="04D2EC50" w14:textId="77777777" w:rsidR="003441EF" w:rsidRDefault="003441EF" w:rsidP="00580AE2">
            <w:pPr>
              <w:pStyle w:val="TableText"/>
              <w:jc w:val="center"/>
            </w:pPr>
            <w:r>
              <w:t>2001:db8:acad:a</w:t>
            </w:r>
            <w:r w:rsidRPr="00524E2A">
              <w:t>::/64</w:t>
            </w:r>
          </w:p>
        </w:tc>
        <w:tc>
          <w:tcPr>
            <w:tcW w:w="2064" w:type="dxa"/>
            <w:vAlign w:val="center"/>
          </w:tcPr>
          <w:p w14:paraId="2AC05BD5" w14:textId="77777777" w:rsidR="003441EF" w:rsidRDefault="003441EF" w:rsidP="00580AE2">
            <w:pPr>
              <w:pStyle w:val="TableText"/>
              <w:jc w:val="center"/>
            </w:pPr>
            <w:r>
              <w:t>2001:db8:acad:a</w:t>
            </w:r>
            <w:r w:rsidRPr="00524E2A">
              <w:t>::1</w:t>
            </w:r>
          </w:p>
        </w:tc>
        <w:tc>
          <w:tcPr>
            <w:tcW w:w="2070" w:type="dxa"/>
            <w:vAlign w:val="center"/>
          </w:tcPr>
          <w:p w14:paraId="308FB8A5" w14:textId="77777777" w:rsidR="003441EF" w:rsidRDefault="003441EF" w:rsidP="00580AE2">
            <w:pPr>
              <w:pStyle w:val="TableText"/>
              <w:jc w:val="center"/>
            </w:pPr>
            <w:r w:rsidRPr="00524E2A">
              <w:t>GUA</w:t>
            </w:r>
          </w:p>
        </w:tc>
      </w:tr>
      <w:tr w:rsidR="003441EF" w14:paraId="53FA940F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FF4D15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vMerge/>
            <w:tcBorders>
              <w:left w:val="single" w:sz="2" w:space="0" w:color="auto"/>
            </w:tcBorders>
            <w:vAlign w:val="center"/>
          </w:tcPr>
          <w:p w14:paraId="733CD613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2700" w:type="dxa"/>
            <w:vAlign w:val="center"/>
          </w:tcPr>
          <w:p w14:paraId="7FED809F" w14:textId="3A1FCCAB" w:rsidR="003441EF" w:rsidRDefault="00E837C0" w:rsidP="00580AE2">
            <w:pPr>
              <w:pStyle w:val="TableText"/>
              <w:jc w:val="center"/>
            </w:pPr>
            <w:r>
              <w:t>fe</w:t>
            </w:r>
            <w:r w:rsidR="003441EF" w:rsidRPr="00524E2A">
              <w:t>80::/8</w:t>
            </w:r>
          </w:p>
        </w:tc>
        <w:tc>
          <w:tcPr>
            <w:tcW w:w="2064" w:type="dxa"/>
            <w:vAlign w:val="center"/>
          </w:tcPr>
          <w:p w14:paraId="556C5F5A" w14:textId="3720EA53" w:rsidR="003441EF" w:rsidRDefault="00E837C0" w:rsidP="00580AE2">
            <w:pPr>
              <w:pStyle w:val="TableText"/>
              <w:jc w:val="center"/>
            </w:pPr>
            <w:r>
              <w:t>fe</w:t>
            </w:r>
            <w:r w:rsidR="003441EF" w:rsidRPr="00524E2A">
              <w:t>80::1</w:t>
            </w:r>
          </w:p>
        </w:tc>
        <w:tc>
          <w:tcPr>
            <w:tcW w:w="2070" w:type="dxa"/>
            <w:vAlign w:val="center"/>
          </w:tcPr>
          <w:p w14:paraId="3992E8D2" w14:textId="77777777" w:rsidR="003441EF" w:rsidRDefault="003441EF" w:rsidP="00580AE2">
            <w:pPr>
              <w:pStyle w:val="TableText"/>
              <w:jc w:val="center"/>
            </w:pPr>
            <w:r w:rsidRPr="00524E2A">
              <w:t>Link-Local</w:t>
            </w:r>
          </w:p>
        </w:tc>
      </w:tr>
      <w:tr w:rsidR="003441EF" w14:paraId="6A1B18F4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0EE023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tcBorders>
              <w:left w:val="single" w:sz="2" w:space="0" w:color="auto"/>
            </w:tcBorders>
            <w:vAlign w:val="center"/>
          </w:tcPr>
          <w:p w14:paraId="08B96CA5" w14:textId="77777777" w:rsidR="003441EF" w:rsidRDefault="003441EF" w:rsidP="00580AE2">
            <w:pPr>
              <w:pStyle w:val="TableText"/>
              <w:jc w:val="center"/>
            </w:pPr>
            <w:r>
              <w:t>G0/0/1.1000</w:t>
            </w:r>
          </w:p>
        </w:tc>
        <w:tc>
          <w:tcPr>
            <w:tcW w:w="2700" w:type="dxa"/>
            <w:vAlign w:val="center"/>
          </w:tcPr>
          <w:p w14:paraId="4C89A5D2" w14:textId="77777777" w:rsidR="003441EF" w:rsidRPr="00524E2A" w:rsidRDefault="003441EF" w:rsidP="00580AE2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064" w:type="dxa"/>
            <w:vAlign w:val="center"/>
          </w:tcPr>
          <w:p w14:paraId="57AB45C0" w14:textId="77777777" w:rsidR="003441EF" w:rsidRPr="00524E2A" w:rsidRDefault="003441EF" w:rsidP="00580AE2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070" w:type="dxa"/>
            <w:vAlign w:val="center"/>
          </w:tcPr>
          <w:p w14:paraId="609FB622" w14:textId="77777777" w:rsidR="003441EF" w:rsidRPr="00524E2A" w:rsidRDefault="003441EF" w:rsidP="00580AE2">
            <w:pPr>
              <w:pStyle w:val="TableText"/>
              <w:jc w:val="center"/>
            </w:pPr>
            <w:r>
              <w:t>Native</w:t>
            </w:r>
          </w:p>
        </w:tc>
      </w:tr>
      <w:tr w:rsidR="003441EF" w14:paraId="27D1A86E" w14:textId="77777777" w:rsidTr="00997B70">
        <w:trPr>
          <w:cantSplit/>
        </w:trPr>
        <w:tc>
          <w:tcPr>
            <w:tcW w:w="1668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C994A58" w14:textId="77777777" w:rsidR="003441EF" w:rsidRDefault="003441EF" w:rsidP="00580AE2">
            <w:pPr>
              <w:pStyle w:val="TableText"/>
              <w:jc w:val="center"/>
            </w:pPr>
            <w:r>
              <w:t>R2</w:t>
            </w:r>
          </w:p>
          <w:p w14:paraId="0FC5D58F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tcBorders>
              <w:left w:val="single" w:sz="2" w:space="0" w:color="auto"/>
            </w:tcBorders>
            <w:vAlign w:val="center"/>
          </w:tcPr>
          <w:p w14:paraId="339E7C48" w14:textId="77777777" w:rsidR="003441EF" w:rsidRDefault="003441EF" w:rsidP="00580AE2">
            <w:pPr>
              <w:pStyle w:val="TableText"/>
              <w:jc w:val="center"/>
            </w:pPr>
            <w:r>
              <w:t>G0/0/0</w:t>
            </w:r>
          </w:p>
        </w:tc>
        <w:tc>
          <w:tcPr>
            <w:tcW w:w="2700" w:type="dxa"/>
            <w:vAlign w:val="center"/>
          </w:tcPr>
          <w:p w14:paraId="6212ABDF" w14:textId="77777777" w:rsidR="003441EF" w:rsidRDefault="003441EF" w:rsidP="00580AE2">
            <w:pPr>
              <w:pStyle w:val="TableText"/>
              <w:jc w:val="center"/>
            </w:pPr>
            <w:r>
              <w:t>192.168.1.240/30</w:t>
            </w:r>
          </w:p>
        </w:tc>
        <w:tc>
          <w:tcPr>
            <w:tcW w:w="2064" w:type="dxa"/>
            <w:vAlign w:val="center"/>
          </w:tcPr>
          <w:p w14:paraId="0158826D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3B903F1A" w14:textId="77777777" w:rsidR="003441EF" w:rsidRDefault="003441EF" w:rsidP="00580AE2">
            <w:pPr>
              <w:pStyle w:val="TableText"/>
              <w:jc w:val="center"/>
            </w:pPr>
            <w:r>
              <w:t>Last Host</w:t>
            </w:r>
          </w:p>
        </w:tc>
      </w:tr>
      <w:tr w:rsidR="003441EF" w14:paraId="10D7BABB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375D0D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tcBorders>
              <w:left w:val="single" w:sz="2" w:space="0" w:color="auto"/>
            </w:tcBorders>
            <w:vAlign w:val="center"/>
          </w:tcPr>
          <w:p w14:paraId="33F99470" w14:textId="77777777" w:rsidR="003441EF" w:rsidRDefault="003441EF" w:rsidP="00580AE2">
            <w:pPr>
              <w:pStyle w:val="TableText"/>
              <w:jc w:val="center"/>
            </w:pPr>
            <w:r>
              <w:t>G0/0/1.30</w:t>
            </w:r>
          </w:p>
        </w:tc>
        <w:tc>
          <w:tcPr>
            <w:tcW w:w="2700" w:type="dxa"/>
            <w:vAlign w:val="center"/>
          </w:tcPr>
          <w:p w14:paraId="08C068EE" w14:textId="77777777" w:rsidR="003441EF" w:rsidRDefault="003441EF" w:rsidP="00580AE2">
            <w:pPr>
              <w:pStyle w:val="TableText"/>
              <w:jc w:val="center"/>
            </w:pPr>
            <w:r>
              <w:t>192.168.1.192/27</w:t>
            </w:r>
          </w:p>
        </w:tc>
        <w:tc>
          <w:tcPr>
            <w:tcW w:w="2064" w:type="dxa"/>
            <w:vAlign w:val="center"/>
          </w:tcPr>
          <w:p w14:paraId="58861693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2B1CF45F" w14:textId="77777777" w:rsidR="003441EF" w:rsidRDefault="003441EF" w:rsidP="00580AE2">
            <w:pPr>
              <w:pStyle w:val="TableText"/>
              <w:jc w:val="center"/>
            </w:pPr>
            <w:r>
              <w:t>Last Host</w:t>
            </w:r>
          </w:p>
        </w:tc>
      </w:tr>
      <w:tr w:rsidR="003441EF" w14:paraId="08771BD0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233FB9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tcBorders>
              <w:left w:val="single" w:sz="2" w:space="0" w:color="auto"/>
            </w:tcBorders>
            <w:vAlign w:val="center"/>
          </w:tcPr>
          <w:p w14:paraId="465060FE" w14:textId="77777777" w:rsidR="003441EF" w:rsidRDefault="003441EF" w:rsidP="00580AE2">
            <w:pPr>
              <w:pStyle w:val="TableText"/>
              <w:jc w:val="center"/>
            </w:pPr>
            <w:r>
              <w:t>G0/0/1.40</w:t>
            </w:r>
          </w:p>
        </w:tc>
        <w:tc>
          <w:tcPr>
            <w:tcW w:w="2700" w:type="dxa"/>
            <w:vAlign w:val="center"/>
          </w:tcPr>
          <w:p w14:paraId="14A5C060" w14:textId="77777777" w:rsidR="003441EF" w:rsidRPr="00CC099E" w:rsidRDefault="003441EF" w:rsidP="00580AE2">
            <w:pPr>
              <w:pStyle w:val="TableText"/>
              <w:jc w:val="center"/>
            </w:pPr>
            <w:r>
              <w:t>192.168.1.224/28</w:t>
            </w:r>
          </w:p>
        </w:tc>
        <w:tc>
          <w:tcPr>
            <w:tcW w:w="2064" w:type="dxa"/>
            <w:vAlign w:val="center"/>
          </w:tcPr>
          <w:p w14:paraId="35D1DD05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4F18E0DB" w14:textId="77777777" w:rsidR="003441EF" w:rsidRDefault="003441EF" w:rsidP="00580AE2">
            <w:pPr>
              <w:pStyle w:val="TableText"/>
              <w:jc w:val="center"/>
            </w:pPr>
            <w:r>
              <w:t>First Host</w:t>
            </w:r>
          </w:p>
        </w:tc>
      </w:tr>
      <w:tr w:rsidR="003441EF" w14:paraId="3774727F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29D67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tcBorders>
              <w:left w:val="single" w:sz="2" w:space="0" w:color="auto"/>
            </w:tcBorders>
            <w:vAlign w:val="center"/>
          </w:tcPr>
          <w:p w14:paraId="340D6404" w14:textId="77777777" w:rsidR="003441EF" w:rsidRDefault="003441EF" w:rsidP="00580AE2">
            <w:pPr>
              <w:pStyle w:val="TableText"/>
              <w:jc w:val="center"/>
            </w:pPr>
            <w:r>
              <w:t>G0/0/1.100</w:t>
            </w:r>
          </w:p>
        </w:tc>
        <w:tc>
          <w:tcPr>
            <w:tcW w:w="2700" w:type="dxa"/>
            <w:vAlign w:val="center"/>
          </w:tcPr>
          <w:p w14:paraId="00C2C101" w14:textId="77777777" w:rsidR="003441EF" w:rsidRDefault="003441EF" w:rsidP="00580AE2">
            <w:pPr>
              <w:pStyle w:val="TableText"/>
              <w:jc w:val="center"/>
            </w:pPr>
            <w:r>
              <w:t>192.168.0.0/24</w:t>
            </w:r>
          </w:p>
        </w:tc>
        <w:tc>
          <w:tcPr>
            <w:tcW w:w="2064" w:type="dxa"/>
            <w:vAlign w:val="center"/>
          </w:tcPr>
          <w:p w14:paraId="4A72E4C8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34BFA6F2" w14:textId="77777777" w:rsidR="003441EF" w:rsidRDefault="003441EF" w:rsidP="00580AE2">
            <w:pPr>
              <w:pStyle w:val="TableText"/>
              <w:jc w:val="center"/>
            </w:pPr>
            <w:r>
              <w:t>First Host</w:t>
            </w:r>
          </w:p>
        </w:tc>
      </w:tr>
      <w:tr w:rsidR="003441EF" w14:paraId="3A4EEBFF" w14:textId="77777777" w:rsidTr="00997B70">
        <w:trPr>
          <w:cantSplit/>
        </w:trPr>
        <w:tc>
          <w:tcPr>
            <w:tcW w:w="166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595126" w14:textId="77777777" w:rsidR="003441EF" w:rsidRDefault="003441EF" w:rsidP="00580AE2">
            <w:pPr>
              <w:pStyle w:val="TableText"/>
              <w:jc w:val="center"/>
            </w:pPr>
          </w:p>
        </w:tc>
        <w:tc>
          <w:tcPr>
            <w:tcW w:w="1668" w:type="dxa"/>
            <w:tcBorders>
              <w:left w:val="single" w:sz="2" w:space="0" w:color="auto"/>
            </w:tcBorders>
            <w:vAlign w:val="center"/>
          </w:tcPr>
          <w:p w14:paraId="428ADE92" w14:textId="77777777" w:rsidR="003441EF" w:rsidRDefault="003441EF" w:rsidP="00580AE2">
            <w:pPr>
              <w:pStyle w:val="TableText"/>
              <w:jc w:val="center"/>
            </w:pPr>
            <w:r>
              <w:t>G0/0/1.1000</w:t>
            </w:r>
          </w:p>
        </w:tc>
        <w:tc>
          <w:tcPr>
            <w:tcW w:w="2700" w:type="dxa"/>
            <w:vAlign w:val="center"/>
          </w:tcPr>
          <w:p w14:paraId="6489509E" w14:textId="77777777" w:rsidR="003441EF" w:rsidRDefault="003441EF" w:rsidP="00580AE2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064" w:type="dxa"/>
            <w:vAlign w:val="center"/>
          </w:tcPr>
          <w:p w14:paraId="02E6A57A" w14:textId="77777777" w:rsidR="003441EF" w:rsidRDefault="003441EF" w:rsidP="00580AE2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070" w:type="dxa"/>
            <w:vAlign w:val="center"/>
          </w:tcPr>
          <w:p w14:paraId="6566F842" w14:textId="77777777" w:rsidR="003441EF" w:rsidRDefault="003441EF" w:rsidP="00580AE2">
            <w:pPr>
              <w:pStyle w:val="TableText"/>
              <w:jc w:val="center"/>
            </w:pPr>
            <w:r>
              <w:t>Native</w:t>
            </w:r>
          </w:p>
        </w:tc>
      </w:tr>
      <w:tr w:rsidR="003441EF" w14:paraId="741740B4" w14:textId="77777777" w:rsidTr="00997B70">
        <w:trPr>
          <w:cantSplit/>
        </w:trPr>
        <w:tc>
          <w:tcPr>
            <w:tcW w:w="1668" w:type="dxa"/>
            <w:vAlign w:val="center"/>
          </w:tcPr>
          <w:p w14:paraId="00C07553" w14:textId="77777777" w:rsidR="003441EF" w:rsidRDefault="003441EF" w:rsidP="00580AE2">
            <w:pPr>
              <w:pStyle w:val="TableText"/>
              <w:jc w:val="center"/>
            </w:pPr>
            <w:r>
              <w:t>S1</w:t>
            </w:r>
          </w:p>
        </w:tc>
        <w:tc>
          <w:tcPr>
            <w:tcW w:w="1668" w:type="dxa"/>
            <w:vAlign w:val="center"/>
          </w:tcPr>
          <w:p w14:paraId="7261A2E7" w14:textId="77777777" w:rsidR="003441EF" w:rsidRPr="00E87D62" w:rsidRDefault="003441EF" w:rsidP="00580AE2">
            <w:pPr>
              <w:pStyle w:val="TableText"/>
              <w:jc w:val="center"/>
            </w:pPr>
            <w:r>
              <w:t>VLAN 100</w:t>
            </w:r>
          </w:p>
        </w:tc>
        <w:tc>
          <w:tcPr>
            <w:tcW w:w="2700" w:type="dxa"/>
            <w:vAlign w:val="center"/>
          </w:tcPr>
          <w:p w14:paraId="26B36923" w14:textId="77777777" w:rsidR="003441EF" w:rsidRPr="00E87D62" w:rsidRDefault="003441EF" w:rsidP="00580AE2">
            <w:pPr>
              <w:pStyle w:val="TableText"/>
              <w:jc w:val="center"/>
            </w:pPr>
            <w:r>
              <w:t>192.168.0.0/24</w:t>
            </w:r>
          </w:p>
        </w:tc>
        <w:tc>
          <w:tcPr>
            <w:tcW w:w="2064" w:type="dxa"/>
            <w:vAlign w:val="center"/>
          </w:tcPr>
          <w:p w14:paraId="4BD5346A" w14:textId="77777777" w:rsidR="003441EF" w:rsidRPr="00E87D62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4D489209" w14:textId="77777777" w:rsidR="003441EF" w:rsidRDefault="003441EF" w:rsidP="00580AE2">
            <w:pPr>
              <w:pStyle w:val="TableText"/>
              <w:jc w:val="center"/>
            </w:pPr>
            <w:r>
              <w:t>Second Host - SVI</w:t>
            </w:r>
          </w:p>
        </w:tc>
      </w:tr>
      <w:tr w:rsidR="003441EF" w14:paraId="70FD49E9" w14:textId="77777777" w:rsidTr="00997B70">
        <w:trPr>
          <w:cantSplit/>
        </w:trPr>
        <w:tc>
          <w:tcPr>
            <w:tcW w:w="1668" w:type="dxa"/>
            <w:vAlign w:val="center"/>
          </w:tcPr>
          <w:p w14:paraId="3B1A26A3" w14:textId="77777777" w:rsidR="003441EF" w:rsidRDefault="003441EF" w:rsidP="00580AE2">
            <w:pPr>
              <w:pStyle w:val="TableText"/>
              <w:jc w:val="center"/>
            </w:pPr>
            <w:r>
              <w:t>S2</w:t>
            </w:r>
          </w:p>
        </w:tc>
        <w:tc>
          <w:tcPr>
            <w:tcW w:w="1668" w:type="dxa"/>
            <w:vAlign w:val="center"/>
          </w:tcPr>
          <w:p w14:paraId="75490EC2" w14:textId="77777777" w:rsidR="003441EF" w:rsidRDefault="003441EF" w:rsidP="00580AE2">
            <w:pPr>
              <w:pStyle w:val="TableText"/>
              <w:jc w:val="center"/>
            </w:pPr>
            <w:r>
              <w:t>VLAN 100</w:t>
            </w:r>
          </w:p>
        </w:tc>
        <w:tc>
          <w:tcPr>
            <w:tcW w:w="2700" w:type="dxa"/>
            <w:vAlign w:val="center"/>
          </w:tcPr>
          <w:p w14:paraId="0EC816A0" w14:textId="77777777" w:rsidR="003441EF" w:rsidRDefault="003441EF" w:rsidP="00580AE2">
            <w:pPr>
              <w:pStyle w:val="TableText"/>
              <w:jc w:val="center"/>
            </w:pPr>
            <w:r>
              <w:t>192.168.0.0/24</w:t>
            </w:r>
          </w:p>
        </w:tc>
        <w:tc>
          <w:tcPr>
            <w:tcW w:w="2064" w:type="dxa"/>
            <w:vAlign w:val="center"/>
          </w:tcPr>
          <w:p w14:paraId="2D18AC34" w14:textId="77777777" w:rsidR="003441EF" w:rsidRPr="00E87D62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26930396" w14:textId="77777777" w:rsidR="003441EF" w:rsidRDefault="003441EF" w:rsidP="00580AE2">
            <w:pPr>
              <w:pStyle w:val="TableText"/>
              <w:jc w:val="center"/>
            </w:pPr>
            <w:r>
              <w:t>Third Host - SVI</w:t>
            </w:r>
          </w:p>
        </w:tc>
      </w:tr>
      <w:tr w:rsidR="003441EF" w14:paraId="2CC9CEA9" w14:textId="77777777" w:rsidTr="00997B70">
        <w:trPr>
          <w:cantSplit/>
        </w:trPr>
        <w:tc>
          <w:tcPr>
            <w:tcW w:w="1668" w:type="dxa"/>
            <w:vAlign w:val="center"/>
          </w:tcPr>
          <w:p w14:paraId="4009673B" w14:textId="77777777" w:rsidR="003441EF" w:rsidRDefault="003441EF" w:rsidP="00580AE2">
            <w:pPr>
              <w:pStyle w:val="TableText"/>
              <w:jc w:val="center"/>
            </w:pPr>
            <w:r>
              <w:t>S3</w:t>
            </w:r>
          </w:p>
        </w:tc>
        <w:tc>
          <w:tcPr>
            <w:tcW w:w="1668" w:type="dxa"/>
            <w:vAlign w:val="center"/>
          </w:tcPr>
          <w:p w14:paraId="43CA1860" w14:textId="77777777" w:rsidR="003441EF" w:rsidRDefault="003441EF" w:rsidP="00580AE2">
            <w:pPr>
              <w:pStyle w:val="TableText"/>
              <w:jc w:val="center"/>
            </w:pPr>
            <w:r>
              <w:t>VLAN 100</w:t>
            </w:r>
          </w:p>
        </w:tc>
        <w:tc>
          <w:tcPr>
            <w:tcW w:w="2700" w:type="dxa"/>
            <w:vAlign w:val="center"/>
          </w:tcPr>
          <w:p w14:paraId="3B1601D4" w14:textId="77777777" w:rsidR="003441EF" w:rsidRDefault="003441EF" w:rsidP="00580AE2">
            <w:pPr>
              <w:pStyle w:val="TableText"/>
              <w:jc w:val="center"/>
            </w:pPr>
            <w:r>
              <w:t>192.168.0.0/24</w:t>
            </w:r>
          </w:p>
        </w:tc>
        <w:tc>
          <w:tcPr>
            <w:tcW w:w="2064" w:type="dxa"/>
            <w:vAlign w:val="center"/>
          </w:tcPr>
          <w:p w14:paraId="5650EB85" w14:textId="77777777" w:rsidR="003441EF" w:rsidRPr="00E87D62" w:rsidRDefault="003441EF" w:rsidP="00580AE2">
            <w:pPr>
              <w:pStyle w:val="TableText"/>
              <w:jc w:val="center"/>
            </w:pPr>
          </w:p>
        </w:tc>
        <w:tc>
          <w:tcPr>
            <w:tcW w:w="2070" w:type="dxa"/>
            <w:vAlign w:val="center"/>
          </w:tcPr>
          <w:p w14:paraId="79682E6C" w14:textId="77777777" w:rsidR="003441EF" w:rsidRDefault="003441EF" w:rsidP="00580AE2">
            <w:pPr>
              <w:pStyle w:val="TableText"/>
              <w:jc w:val="center"/>
            </w:pPr>
            <w:r>
              <w:t>Fourth Host - SVI</w:t>
            </w:r>
          </w:p>
        </w:tc>
      </w:tr>
    </w:tbl>
    <w:p w14:paraId="42C21E84" w14:textId="7385C4ED" w:rsidR="00FE52C3" w:rsidRPr="00BB73FF" w:rsidRDefault="00FE52C3" w:rsidP="00FE52C3">
      <w:pPr>
        <w:pStyle w:val="Heading1"/>
        <w:numPr>
          <w:ilvl w:val="0"/>
          <w:numId w:val="0"/>
        </w:numPr>
      </w:pPr>
      <w:r>
        <w:t xml:space="preserve">VLAN </w:t>
      </w:r>
      <w:r w:rsidRPr="00BB73FF">
        <w:t>Table</w:t>
      </w:r>
    </w:p>
    <w:tbl>
      <w:tblPr>
        <w:tblW w:w="102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the interface assigned to the VLAN."/>
      </w:tblPr>
      <w:tblGrid>
        <w:gridCol w:w="3597"/>
        <w:gridCol w:w="3318"/>
        <w:gridCol w:w="3318"/>
      </w:tblGrid>
      <w:tr w:rsidR="00FE52C3" w14:paraId="6DF5B786" w14:textId="77777777" w:rsidTr="00AE0495">
        <w:trPr>
          <w:cantSplit/>
          <w:jc w:val="center"/>
        </w:trPr>
        <w:tc>
          <w:tcPr>
            <w:tcW w:w="3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C19985A" w14:textId="77777777" w:rsidR="00FE52C3" w:rsidRPr="00E87D62" w:rsidRDefault="00FE52C3" w:rsidP="00AE0495">
            <w:pPr>
              <w:pStyle w:val="TableHeading"/>
            </w:pPr>
            <w:r>
              <w:t>VLAN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CF68BD6" w14:textId="77777777" w:rsidR="00FE52C3" w:rsidRPr="00E87D62" w:rsidRDefault="00FE52C3" w:rsidP="00AE0495">
            <w:pPr>
              <w:pStyle w:val="TableHeading"/>
            </w:pPr>
            <w:r>
              <w:t>Name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95F7419" w14:textId="77777777" w:rsidR="00FE52C3" w:rsidRDefault="00FE52C3" w:rsidP="00AE0495">
            <w:pPr>
              <w:pStyle w:val="TableHeading"/>
            </w:pPr>
            <w:r>
              <w:t>Interface Assigned</w:t>
            </w:r>
          </w:p>
        </w:tc>
      </w:tr>
      <w:tr w:rsidR="008D4263" w14:paraId="22B98B9B" w14:textId="77777777" w:rsidTr="00AE0495">
        <w:trPr>
          <w:cantSplit/>
          <w:jc w:val="center"/>
        </w:trPr>
        <w:tc>
          <w:tcPr>
            <w:tcW w:w="3597" w:type="dxa"/>
            <w:vAlign w:val="center"/>
          </w:tcPr>
          <w:p w14:paraId="3859DEE9" w14:textId="7C70DC08" w:rsidR="008D4263" w:rsidRPr="00E87D62" w:rsidRDefault="004B0E8B" w:rsidP="00AE0495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3318" w:type="dxa"/>
            <w:vAlign w:val="center"/>
          </w:tcPr>
          <w:p w14:paraId="6AC9641D" w14:textId="01A00411" w:rsidR="008D4263" w:rsidRPr="00E87D62" w:rsidRDefault="00634827" w:rsidP="00AE0495">
            <w:pPr>
              <w:pStyle w:val="TableText"/>
              <w:jc w:val="center"/>
            </w:pPr>
            <w:fldSimple w:instr=" DOCVARIABLE  VLANName1  \* MERGEFORMAT ">
              <w:r w:rsidR="008D4263">
                <w:t>Finance</w:t>
              </w:r>
            </w:fldSimple>
          </w:p>
        </w:tc>
        <w:tc>
          <w:tcPr>
            <w:tcW w:w="3318" w:type="dxa"/>
            <w:vAlign w:val="center"/>
          </w:tcPr>
          <w:p w14:paraId="4D25B2EB" w14:textId="44F97BFE" w:rsidR="004B0E8B" w:rsidRDefault="004B0E8B" w:rsidP="00AE0495">
            <w:pPr>
              <w:pStyle w:val="TableText"/>
              <w:jc w:val="center"/>
            </w:pPr>
            <w:r>
              <w:t>R1: G0/0/1.10</w:t>
            </w:r>
          </w:p>
          <w:p w14:paraId="3002110D" w14:textId="6EEB1F89" w:rsidR="008D4263" w:rsidRDefault="008D4263" w:rsidP="00AE0495">
            <w:pPr>
              <w:pStyle w:val="TableText"/>
              <w:jc w:val="center"/>
            </w:pPr>
            <w:r>
              <w:t>S1: F0/6-10</w:t>
            </w:r>
          </w:p>
          <w:p w14:paraId="5A54EEFF" w14:textId="5C56176A" w:rsidR="008D4263" w:rsidRDefault="008D4263" w:rsidP="00AE0495">
            <w:pPr>
              <w:pStyle w:val="TableText"/>
              <w:jc w:val="center"/>
            </w:pPr>
            <w:r>
              <w:t>S2: F0/6-10</w:t>
            </w:r>
          </w:p>
          <w:p w14:paraId="4B1293B6" w14:textId="329E5BD6" w:rsidR="008D4263" w:rsidRDefault="008D4263" w:rsidP="00AE0495">
            <w:pPr>
              <w:pStyle w:val="TableText"/>
              <w:jc w:val="center"/>
            </w:pPr>
            <w:r>
              <w:t>S3: F0/6-10</w:t>
            </w:r>
          </w:p>
        </w:tc>
      </w:tr>
      <w:tr w:rsidR="008D4263" w14:paraId="3A840619" w14:textId="77777777" w:rsidTr="00AE0495">
        <w:trPr>
          <w:cantSplit/>
          <w:jc w:val="center"/>
        </w:trPr>
        <w:tc>
          <w:tcPr>
            <w:tcW w:w="3597" w:type="dxa"/>
            <w:vAlign w:val="center"/>
          </w:tcPr>
          <w:p w14:paraId="432D6EA8" w14:textId="6E1EDCC0" w:rsidR="008D4263" w:rsidRDefault="004B0E8B" w:rsidP="00AE0495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3318" w:type="dxa"/>
            <w:vAlign w:val="center"/>
          </w:tcPr>
          <w:p w14:paraId="40FB0975" w14:textId="739EE48C" w:rsidR="008D4263" w:rsidRDefault="00634827" w:rsidP="00AE0495">
            <w:pPr>
              <w:pStyle w:val="TableText"/>
              <w:jc w:val="center"/>
            </w:pPr>
            <w:fldSimple w:instr=" DOCVARIABLE  VLANName3  \* MERGEFORMAT ">
              <w:r w:rsidR="008D4263">
                <w:t>Purchasing</w:t>
              </w:r>
            </w:fldSimple>
          </w:p>
        </w:tc>
        <w:tc>
          <w:tcPr>
            <w:tcW w:w="3318" w:type="dxa"/>
            <w:vAlign w:val="center"/>
          </w:tcPr>
          <w:p w14:paraId="56A5D00C" w14:textId="6E343FF4" w:rsidR="004B0E8B" w:rsidRDefault="004B0E8B" w:rsidP="00AE0495">
            <w:pPr>
              <w:pStyle w:val="TableText"/>
              <w:jc w:val="center"/>
            </w:pPr>
            <w:r>
              <w:t>R1: G0/0/1.20</w:t>
            </w:r>
          </w:p>
          <w:p w14:paraId="6D82D9FD" w14:textId="499AE73C" w:rsidR="008D4263" w:rsidRDefault="008D4263" w:rsidP="00AE0495">
            <w:pPr>
              <w:pStyle w:val="TableText"/>
              <w:jc w:val="center"/>
            </w:pPr>
            <w:r>
              <w:t>S1: F0/11-15</w:t>
            </w:r>
          </w:p>
          <w:p w14:paraId="4FF1C050" w14:textId="3C05D603" w:rsidR="008D4263" w:rsidRDefault="008D4263" w:rsidP="00AE0495">
            <w:pPr>
              <w:pStyle w:val="TableText"/>
              <w:jc w:val="center"/>
            </w:pPr>
            <w:r>
              <w:t>S2: F0/11-15</w:t>
            </w:r>
          </w:p>
          <w:p w14:paraId="0B2C3899" w14:textId="724D49C9" w:rsidR="008D4263" w:rsidRDefault="008D4263" w:rsidP="00AE0495">
            <w:pPr>
              <w:pStyle w:val="TableText"/>
              <w:jc w:val="center"/>
            </w:pPr>
            <w:r>
              <w:t>S3: F0/11-15</w:t>
            </w:r>
          </w:p>
        </w:tc>
      </w:tr>
      <w:tr w:rsidR="008D4263" w14:paraId="2F6A6F81" w14:textId="77777777" w:rsidTr="00AE0495">
        <w:trPr>
          <w:cantSplit/>
          <w:jc w:val="center"/>
        </w:trPr>
        <w:tc>
          <w:tcPr>
            <w:tcW w:w="3597" w:type="dxa"/>
            <w:vAlign w:val="center"/>
          </w:tcPr>
          <w:p w14:paraId="75EAAF9E" w14:textId="5204A7BC" w:rsidR="008D4263" w:rsidRDefault="004B0E8B" w:rsidP="00AE0495">
            <w:pPr>
              <w:pStyle w:val="TableText"/>
              <w:jc w:val="center"/>
            </w:pPr>
            <w:r>
              <w:t>30</w:t>
            </w:r>
          </w:p>
        </w:tc>
        <w:tc>
          <w:tcPr>
            <w:tcW w:w="3318" w:type="dxa"/>
            <w:vAlign w:val="center"/>
          </w:tcPr>
          <w:p w14:paraId="476025A0" w14:textId="4971E24B" w:rsidR="008D4263" w:rsidRDefault="00550683" w:rsidP="00AE0495">
            <w:pPr>
              <w:pStyle w:val="TableText"/>
              <w:jc w:val="center"/>
            </w:pPr>
            <w:r>
              <w:fldChar w:fldCharType="begin"/>
            </w:r>
            <w:r>
              <w:instrText xml:space="preserve"> DOCVARIABLE  VLANName4  \* MERGEFORMAT </w:instrText>
            </w:r>
            <w:r>
              <w:fldChar w:fldCharType="separate"/>
            </w:r>
            <w:proofErr w:type="spellStart"/>
            <w:r w:rsidR="008D4263">
              <w:t>Qualit</w:t>
            </w:r>
            <w:r w:rsidR="00A31136">
              <w:t>y</w:t>
            </w:r>
            <w:r w:rsidR="008D4263">
              <w:t>Control</w:t>
            </w:r>
            <w:proofErr w:type="spellEnd"/>
            <w:r>
              <w:fldChar w:fldCharType="end"/>
            </w:r>
          </w:p>
        </w:tc>
        <w:tc>
          <w:tcPr>
            <w:tcW w:w="3318" w:type="dxa"/>
            <w:vAlign w:val="center"/>
          </w:tcPr>
          <w:p w14:paraId="7AB2841D" w14:textId="16B7B6EE" w:rsidR="004B0E8B" w:rsidRDefault="004B0E8B" w:rsidP="00AE0495">
            <w:pPr>
              <w:pStyle w:val="TableText"/>
              <w:jc w:val="center"/>
            </w:pPr>
            <w:r>
              <w:t>R2: G0/0/1.30</w:t>
            </w:r>
          </w:p>
          <w:p w14:paraId="4FDE3A63" w14:textId="3C35E582" w:rsidR="007501D1" w:rsidRDefault="007501D1" w:rsidP="00AE0495">
            <w:pPr>
              <w:pStyle w:val="TableText"/>
              <w:jc w:val="center"/>
            </w:pPr>
            <w:r>
              <w:t>S1: F0/16-19</w:t>
            </w:r>
          </w:p>
          <w:p w14:paraId="1B72B571" w14:textId="264BBC0B" w:rsidR="007501D1" w:rsidRDefault="007501D1" w:rsidP="00AE0495">
            <w:pPr>
              <w:pStyle w:val="TableText"/>
              <w:jc w:val="center"/>
            </w:pPr>
            <w:r>
              <w:t>S2: F0/16-19</w:t>
            </w:r>
          </w:p>
          <w:p w14:paraId="11FCEF06" w14:textId="6513033C" w:rsidR="008D4263" w:rsidRDefault="007501D1" w:rsidP="00AE0495">
            <w:pPr>
              <w:pStyle w:val="TableText"/>
              <w:jc w:val="center"/>
            </w:pPr>
            <w:r>
              <w:t>S3: F0/16-19</w:t>
            </w:r>
          </w:p>
        </w:tc>
      </w:tr>
      <w:tr w:rsidR="008D4263" w14:paraId="4CCE93E0" w14:textId="77777777" w:rsidTr="00AE0495">
        <w:trPr>
          <w:cantSplit/>
          <w:jc w:val="center"/>
        </w:trPr>
        <w:tc>
          <w:tcPr>
            <w:tcW w:w="3597" w:type="dxa"/>
            <w:vAlign w:val="center"/>
          </w:tcPr>
          <w:p w14:paraId="214475CA" w14:textId="37E1D9A8" w:rsidR="008D4263" w:rsidRDefault="004B0E8B" w:rsidP="00AE0495">
            <w:pPr>
              <w:pStyle w:val="TableText"/>
              <w:jc w:val="center"/>
            </w:pPr>
            <w:r>
              <w:lastRenderedPageBreak/>
              <w:t>40</w:t>
            </w:r>
          </w:p>
        </w:tc>
        <w:tc>
          <w:tcPr>
            <w:tcW w:w="3318" w:type="dxa"/>
            <w:vAlign w:val="center"/>
          </w:tcPr>
          <w:p w14:paraId="5A679CA0" w14:textId="7B9AF576" w:rsidR="008D4263" w:rsidRDefault="007501D1" w:rsidP="00AE0495">
            <w:pPr>
              <w:pStyle w:val="TableText"/>
              <w:jc w:val="center"/>
            </w:pPr>
            <w:r>
              <w:t>Guest</w:t>
            </w:r>
          </w:p>
        </w:tc>
        <w:tc>
          <w:tcPr>
            <w:tcW w:w="3318" w:type="dxa"/>
            <w:vAlign w:val="center"/>
          </w:tcPr>
          <w:p w14:paraId="07355909" w14:textId="5729A847" w:rsidR="004D6E01" w:rsidRDefault="004D6E01" w:rsidP="00AE0495">
            <w:pPr>
              <w:pStyle w:val="TableText"/>
              <w:jc w:val="center"/>
            </w:pPr>
            <w:r>
              <w:t>R2: G0/0/1.40</w:t>
            </w:r>
          </w:p>
          <w:p w14:paraId="26F69F59" w14:textId="53B94FC0" w:rsidR="007501D1" w:rsidRDefault="007501D1" w:rsidP="00AE0495">
            <w:pPr>
              <w:pStyle w:val="TableText"/>
              <w:jc w:val="center"/>
            </w:pPr>
            <w:r>
              <w:t>S1: F0/20-21</w:t>
            </w:r>
          </w:p>
          <w:p w14:paraId="5E4BE635" w14:textId="762794FC" w:rsidR="007501D1" w:rsidRDefault="007501D1" w:rsidP="00AE0495">
            <w:pPr>
              <w:pStyle w:val="TableText"/>
              <w:jc w:val="center"/>
            </w:pPr>
            <w:r>
              <w:t>S2: F0/20-21</w:t>
            </w:r>
          </w:p>
          <w:p w14:paraId="53F08296" w14:textId="4C23595A" w:rsidR="008D4263" w:rsidRDefault="007501D1" w:rsidP="00AE0495">
            <w:pPr>
              <w:pStyle w:val="TableText"/>
              <w:jc w:val="center"/>
            </w:pPr>
            <w:r>
              <w:t>S3: F0/20-21</w:t>
            </w:r>
          </w:p>
        </w:tc>
      </w:tr>
      <w:tr w:rsidR="007501D1" w14:paraId="6A799D2B" w14:textId="77777777" w:rsidTr="00AE0495">
        <w:trPr>
          <w:cantSplit/>
          <w:jc w:val="center"/>
        </w:trPr>
        <w:tc>
          <w:tcPr>
            <w:tcW w:w="3597" w:type="dxa"/>
            <w:vAlign w:val="center"/>
          </w:tcPr>
          <w:p w14:paraId="3DD357E8" w14:textId="67D0D515" w:rsidR="007501D1" w:rsidRDefault="007501D1" w:rsidP="00AE0495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3318" w:type="dxa"/>
            <w:vAlign w:val="center"/>
          </w:tcPr>
          <w:p w14:paraId="6FE03107" w14:textId="518B7EE3" w:rsidR="007501D1" w:rsidRDefault="009F6BA1" w:rsidP="00AE0495">
            <w:pPr>
              <w:pStyle w:val="TableText"/>
              <w:jc w:val="center"/>
            </w:pPr>
            <w:r>
              <w:fldChar w:fldCharType="begin"/>
            </w:r>
            <w:r>
              <w:instrText xml:space="preserve"> DOCVARIABLE  VLANNameMgmt  \* MERGEFORMAT </w:instrText>
            </w:r>
            <w:r>
              <w:fldChar w:fldCharType="separate"/>
            </w:r>
            <w:r w:rsidR="007501D1">
              <w:t>Management</w:t>
            </w:r>
            <w:r>
              <w:fldChar w:fldCharType="end"/>
            </w:r>
          </w:p>
        </w:tc>
        <w:tc>
          <w:tcPr>
            <w:tcW w:w="3318" w:type="dxa"/>
            <w:vAlign w:val="center"/>
          </w:tcPr>
          <w:p w14:paraId="23B8D3E9" w14:textId="1C5D6B0F" w:rsidR="00CC099E" w:rsidRDefault="00CC099E" w:rsidP="00AE0495">
            <w:pPr>
              <w:pStyle w:val="TableText"/>
              <w:jc w:val="center"/>
            </w:pPr>
            <w:r>
              <w:t>R1: G0/0/0</w:t>
            </w:r>
          </w:p>
          <w:p w14:paraId="46E0E435" w14:textId="307A5EDC" w:rsidR="00CC099E" w:rsidRDefault="00524E2A" w:rsidP="00AE0495">
            <w:pPr>
              <w:pStyle w:val="TableText"/>
              <w:jc w:val="center"/>
            </w:pPr>
            <w:r>
              <w:t>R2: G0/0/1</w:t>
            </w:r>
          </w:p>
          <w:p w14:paraId="6F8FB8C2" w14:textId="299261B3" w:rsidR="007501D1" w:rsidRDefault="007501D1" w:rsidP="00AE0495">
            <w:pPr>
              <w:pStyle w:val="TableText"/>
              <w:jc w:val="center"/>
            </w:pPr>
            <w:r>
              <w:t>S1: F0/2</w:t>
            </w:r>
            <w:r w:rsidR="004B0E8B">
              <w:t>4</w:t>
            </w:r>
          </w:p>
          <w:p w14:paraId="77AFD2B3" w14:textId="70859E22" w:rsidR="007501D1" w:rsidRDefault="007501D1" w:rsidP="00AE0495">
            <w:pPr>
              <w:pStyle w:val="TableText"/>
              <w:jc w:val="center"/>
            </w:pPr>
            <w:r>
              <w:t>S2: F0/2</w:t>
            </w:r>
            <w:r w:rsidR="004B0E8B">
              <w:t>4</w:t>
            </w:r>
          </w:p>
          <w:p w14:paraId="06C5B9E8" w14:textId="57B34110" w:rsidR="007501D1" w:rsidRDefault="007501D1" w:rsidP="00AE0495">
            <w:pPr>
              <w:pStyle w:val="TableText"/>
              <w:jc w:val="center"/>
            </w:pPr>
            <w:r>
              <w:t>S3: F0/2</w:t>
            </w:r>
            <w:r w:rsidR="004B0E8B">
              <w:t>4</w:t>
            </w:r>
          </w:p>
        </w:tc>
      </w:tr>
      <w:tr w:rsidR="00F0638D" w14:paraId="5D2EBA0C" w14:textId="77777777" w:rsidTr="00AE0495">
        <w:trPr>
          <w:cantSplit/>
          <w:jc w:val="center"/>
        </w:trPr>
        <w:tc>
          <w:tcPr>
            <w:tcW w:w="3597" w:type="dxa"/>
            <w:vAlign w:val="center"/>
          </w:tcPr>
          <w:p w14:paraId="4A5BE827" w14:textId="16E9CCEC" w:rsidR="00F0638D" w:rsidRDefault="00F0638D" w:rsidP="00AE0495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3318" w:type="dxa"/>
            <w:vAlign w:val="center"/>
          </w:tcPr>
          <w:p w14:paraId="42E5EDF2" w14:textId="2FFDC2CC" w:rsidR="00F0638D" w:rsidRDefault="00F0638D" w:rsidP="00AE0495">
            <w:pPr>
              <w:pStyle w:val="TableText"/>
              <w:jc w:val="center"/>
            </w:pPr>
            <w:proofErr w:type="spellStart"/>
            <w:r>
              <w:t>ParkingLot</w:t>
            </w:r>
            <w:proofErr w:type="spellEnd"/>
          </w:p>
        </w:tc>
        <w:tc>
          <w:tcPr>
            <w:tcW w:w="3318" w:type="dxa"/>
            <w:vAlign w:val="center"/>
          </w:tcPr>
          <w:p w14:paraId="09E62539" w14:textId="059781AB" w:rsidR="00F0638D" w:rsidRDefault="00C95FB7" w:rsidP="00AE0495">
            <w:pPr>
              <w:pStyle w:val="TableText"/>
              <w:jc w:val="center"/>
            </w:pPr>
            <w:r>
              <w:t>Unused</w:t>
            </w:r>
          </w:p>
        </w:tc>
      </w:tr>
      <w:tr w:rsidR="003441EF" w14:paraId="58F4D34B" w14:textId="77777777" w:rsidTr="00AE0495">
        <w:trPr>
          <w:cantSplit/>
          <w:jc w:val="center"/>
        </w:trPr>
        <w:tc>
          <w:tcPr>
            <w:tcW w:w="3597" w:type="dxa"/>
            <w:vAlign w:val="center"/>
          </w:tcPr>
          <w:p w14:paraId="05F292AA" w14:textId="6A5C1BF9" w:rsidR="003441EF" w:rsidRDefault="003441EF" w:rsidP="00AE0495">
            <w:pPr>
              <w:pStyle w:val="TableText"/>
              <w:jc w:val="center"/>
            </w:pPr>
            <w:r>
              <w:t>1000</w:t>
            </w:r>
          </w:p>
        </w:tc>
        <w:tc>
          <w:tcPr>
            <w:tcW w:w="3318" w:type="dxa"/>
            <w:vAlign w:val="center"/>
          </w:tcPr>
          <w:p w14:paraId="45F12EFE" w14:textId="52F59270" w:rsidR="003441EF" w:rsidRDefault="003441EF" w:rsidP="00AE0495">
            <w:pPr>
              <w:pStyle w:val="TableText"/>
              <w:jc w:val="center"/>
            </w:pPr>
            <w:r>
              <w:t>Native</w:t>
            </w:r>
          </w:p>
        </w:tc>
        <w:tc>
          <w:tcPr>
            <w:tcW w:w="3318" w:type="dxa"/>
            <w:vAlign w:val="center"/>
          </w:tcPr>
          <w:p w14:paraId="50A4AFB0" w14:textId="10FA354E" w:rsidR="003441EF" w:rsidRDefault="003441EF" w:rsidP="00AE0495">
            <w:pPr>
              <w:pStyle w:val="TableText"/>
              <w:jc w:val="center"/>
            </w:pPr>
            <w:r>
              <w:t>N/A</w:t>
            </w:r>
          </w:p>
        </w:tc>
      </w:tr>
    </w:tbl>
    <w:p w14:paraId="5DCF918F" w14:textId="77777777" w:rsidR="006C62D8" w:rsidRDefault="006C62D8" w:rsidP="006C62D8">
      <w:pPr>
        <w:pStyle w:val="Heading1"/>
      </w:pPr>
      <w:r>
        <w:t>Instructions</w:t>
      </w:r>
    </w:p>
    <w:p w14:paraId="5729A7C3" w14:textId="752E082F" w:rsidR="00FE52C3" w:rsidRPr="004C0909" w:rsidRDefault="00C86B18" w:rsidP="001545A9">
      <w:pPr>
        <w:pStyle w:val="Heading2"/>
      </w:pPr>
      <w:r w:rsidRPr="00C86B18">
        <w:t>Label, Cable and Configure Basic Device Settings</w:t>
      </w:r>
    </w:p>
    <w:p w14:paraId="7415D880" w14:textId="418BA29A" w:rsidR="00FE52C3" w:rsidRDefault="00FE52C3" w:rsidP="00FE52C3">
      <w:pPr>
        <w:pStyle w:val="BodyTextL25"/>
      </w:pPr>
      <w:r>
        <w:t xml:space="preserve">In Part 1, you will set up the network topology and configure basic settings on the </w:t>
      </w:r>
      <w:r w:rsidR="004D6E01">
        <w:t>routers</w:t>
      </w:r>
      <w:r>
        <w:t xml:space="preserve"> and switches.</w:t>
      </w:r>
    </w:p>
    <w:p w14:paraId="051F9F97" w14:textId="63465DD7" w:rsidR="00FE52C3" w:rsidRDefault="00FE52C3" w:rsidP="00FE52C3">
      <w:pPr>
        <w:pStyle w:val="Heading3"/>
      </w:pPr>
      <w:r>
        <w:t>Cable the network as shown in the topology.</w:t>
      </w:r>
    </w:p>
    <w:p w14:paraId="45909C71" w14:textId="725B611B" w:rsidR="001B5FCD" w:rsidRDefault="00972786" w:rsidP="00D71B46">
      <w:pPr>
        <w:pStyle w:val="BodyTextL25"/>
        <w:numPr>
          <w:ilvl w:val="0"/>
          <w:numId w:val="25"/>
        </w:numPr>
      </w:pPr>
      <w:r>
        <w:t xml:space="preserve">Open Midterm </w:t>
      </w:r>
      <w:proofErr w:type="spellStart"/>
      <w:r>
        <w:t>Project.pka</w:t>
      </w:r>
      <w:proofErr w:type="spellEnd"/>
    </w:p>
    <w:p w14:paraId="4AAAD22B" w14:textId="0497376A" w:rsidR="00D71B46" w:rsidRDefault="009E0885" w:rsidP="00D71B46">
      <w:pPr>
        <w:pStyle w:val="BodyTextL25"/>
        <w:numPr>
          <w:ilvl w:val="0"/>
          <w:numId w:val="25"/>
        </w:numPr>
      </w:pPr>
      <w:r>
        <w:t>Label and cable</w:t>
      </w:r>
      <w:r w:rsidR="00FE52C3" w:rsidRPr="00D71B46">
        <w:t xml:space="preserve"> </w:t>
      </w:r>
      <w:r w:rsidR="00972786">
        <w:t>all</w:t>
      </w:r>
      <w:r w:rsidR="00FE52C3" w:rsidRPr="00D71B46">
        <w:t xml:space="preserve"> devices </w:t>
      </w:r>
      <w:r w:rsidR="00972786" w:rsidRPr="00972786">
        <w:rPr>
          <w:b/>
          <w:u w:val="single"/>
        </w:rPr>
        <w:t>exactly</w:t>
      </w:r>
      <w:r w:rsidR="00972786">
        <w:t xml:space="preserve"> </w:t>
      </w:r>
      <w:r w:rsidR="00FE52C3" w:rsidRPr="00D71B46">
        <w:t xml:space="preserve">as shown in the topology </w:t>
      </w:r>
      <w:r>
        <w:t xml:space="preserve">above. </w:t>
      </w:r>
    </w:p>
    <w:p w14:paraId="362EFCD9" w14:textId="2E122ED9" w:rsidR="00D71B46" w:rsidRPr="00D71B46" w:rsidRDefault="00D71B46" w:rsidP="00D71B46">
      <w:pPr>
        <w:pStyle w:val="BodyTextL25"/>
        <w:ind w:left="720"/>
        <w:rPr>
          <w:szCs w:val="20"/>
        </w:rPr>
      </w:pPr>
      <w:r w:rsidRPr="00D71B46">
        <w:rPr>
          <w:color w:val="FF0000"/>
        </w:rPr>
        <w:t>N</w:t>
      </w:r>
      <w:r w:rsidR="00486EED">
        <w:rPr>
          <w:color w:val="FF0000"/>
        </w:rPr>
        <w:t>ote</w:t>
      </w:r>
      <w:r w:rsidRPr="00D71B46">
        <w:rPr>
          <w:color w:val="FF0000"/>
        </w:rPr>
        <w:t>: For routers use model 4321. For switches</w:t>
      </w:r>
      <w:r w:rsidR="00486EED">
        <w:rPr>
          <w:color w:val="FF0000"/>
        </w:rPr>
        <w:t xml:space="preserve"> </w:t>
      </w:r>
      <w:r w:rsidRPr="00D71B46">
        <w:rPr>
          <w:color w:val="FF0000"/>
        </w:rPr>
        <w:t>use model 2960</w:t>
      </w:r>
    </w:p>
    <w:p w14:paraId="31EC0897" w14:textId="55103D0D" w:rsidR="00FE52C3" w:rsidRDefault="00FE52C3" w:rsidP="00FE52C3">
      <w:pPr>
        <w:pStyle w:val="Heading3"/>
      </w:pPr>
      <w:r>
        <w:t>Configure</w:t>
      </w:r>
      <w:r w:rsidR="00E43AC2">
        <w:t xml:space="preserve"> basic settings for each switch and router</w:t>
      </w:r>
    </w:p>
    <w:p w14:paraId="47331741" w14:textId="301B0981" w:rsidR="00DB0961" w:rsidRPr="001545A9" w:rsidRDefault="00DB0961" w:rsidP="001545A9">
      <w:pPr>
        <w:pStyle w:val="ConfigWindow"/>
      </w:pPr>
      <w:r>
        <w:t>Open configuration window</w:t>
      </w:r>
    </w:p>
    <w:p w14:paraId="1B03C350" w14:textId="77777777" w:rsidR="00291B94" w:rsidRDefault="00291B94" w:rsidP="00291B94">
      <w:pPr>
        <w:pStyle w:val="SubStepAlpha"/>
        <w:spacing w:before="0"/>
      </w:pPr>
      <w:r>
        <w:t>Console into the device and enable privileged EXEC mode.</w:t>
      </w:r>
    </w:p>
    <w:p w14:paraId="7A6890FA" w14:textId="77777777" w:rsidR="00291B94" w:rsidRDefault="00291B94" w:rsidP="00291B94">
      <w:pPr>
        <w:pStyle w:val="SubStepAlpha"/>
      </w:pPr>
      <w:r>
        <w:t>Assign a device name.</w:t>
      </w:r>
    </w:p>
    <w:p w14:paraId="188EC604" w14:textId="578FB94A" w:rsidR="00291B94" w:rsidRDefault="00291B94" w:rsidP="00291B94">
      <w:pPr>
        <w:pStyle w:val="SubStepAlpha"/>
      </w:pPr>
      <w:r>
        <w:t>Disable DNS lookup.</w:t>
      </w:r>
    </w:p>
    <w:p w14:paraId="3FC43C5A" w14:textId="7FA9F042" w:rsidR="009350E4" w:rsidRDefault="009350E4" w:rsidP="009350E4">
      <w:pPr>
        <w:pStyle w:val="SubStepAlpha"/>
      </w:pPr>
      <w:r>
        <w:t>Assign a domain-name.</w:t>
      </w:r>
    </w:p>
    <w:p w14:paraId="384F34A3" w14:textId="77777777" w:rsidR="00291B94" w:rsidRDefault="00291B94" w:rsidP="00291B94">
      <w:pPr>
        <w:pStyle w:val="SubStepAlpha"/>
      </w:pPr>
      <w:r>
        <w:t xml:space="preserve">Assign </w:t>
      </w:r>
      <w:r w:rsidRPr="00960AFB">
        <w:rPr>
          <w:b/>
        </w:rPr>
        <w:t>class</w:t>
      </w:r>
      <w:r>
        <w:t xml:space="preserve"> as the privileged EXEC encrypted password.</w:t>
      </w:r>
    </w:p>
    <w:p w14:paraId="6B7FB65E" w14:textId="76C747EC" w:rsidR="005D273D" w:rsidRDefault="005D273D" w:rsidP="005D273D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password for console line access.</w:t>
      </w:r>
    </w:p>
    <w:p w14:paraId="37D647E0" w14:textId="77777777" w:rsidR="006B417C" w:rsidRDefault="006B417C" w:rsidP="006B417C">
      <w:pPr>
        <w:pStyle w:val="SubStepAlpha"/>
      </w:pPr>
      <w:r>
        <w:t xml:space="preserve">Assign a username: </w:t>
      </w:r>
      <w:r w:rsidRPr="0072611A">
        <w:rPr>
          <w:b/>
        </w:rPr>
        <w:t>admin</w:t>
      </w:r>
      <w:r>
        <w:t xml:space="preserve"> and password: </w:t>
      </w:r>
      <w:r w:rsidRPr="00960AFB">
        <w:rPr>
          <w:b/>
        </w:rPr>
        <w:t>cisco</w:t>
      </w:r>
      <w:r>
        <w:t xml:space="preserve"> for VTY line access.</w:t>
      </w:r>
    </w:p>
    <w:p w14:paraId="7AE30137" w14:textId="66F2FA5F" w:rsidR="00291B94" w:rsidRDefault="00291B94" w:rsidP="00291B94">
      <w:pPr>
        <w:pStyle w:val="SubStepAlpha"/>
      </w:pPr>
      <w:r>
        <w:t xml:space="preserve">Enable </w:t>
      </w:r>
      <w:r w:rsidR="002D5289">
        <w:t xml:space="preserve">only </w:t>
      </w:r>
      <w:r>
        <w:t>SSH access.</w:t>
      </w:r>
    </w:p>
    <w:p w14:paraId="71B28201" w14:textId="77777777" w:rsidR="00291B94" w:rsidRDefault="00291B94" w:rsidP="00291B94">
      <w:pPr>
        <w:pStyle w:val="SubStepAlpha"/>
      </w:pPr>
      <w:r>
        <w:t>Encrypt the plaintext passwords.</w:t>
      </w:r>
    </w:p>
    <w:p w14:paraId="68325746" w14:textId="77777777" w:rsidR="00291B94" w:rsidRDefault="00291B94" w:rsidP="00291B94">
      <w:pPr>
        <w:pStyle w:val="SubStepAlpha"/>
      </w:pPr>
      <w:r>
        <w:t>Create a banner that warns anyone trying to access the CLI that unauthorized access is prohibited and to contact your RRC academic email for access.</w:t>
      </w:r>
    </w:p>
    <w:p w14:paraId="6E4AFC75" w14:textId="4BCBB086" w:rsidR="00291B94" w:rsidRDefault="00291B94" w:rsidP="00291B94">
      <w:pPr>
        <w:pStyle w:val="SubStepAlpha"/>
      </w:pPr>
      <w:r>
        <w:t>Save the configuration to NVRAM.</w:t>
      </w:r>
    </w:p>
    <w:p w14:paraId="77EA13ED" w14:textId="15CCB113" w:rsidR="00E71106" w:rsidRDefault="00E71106" w:rsidP="00E71106">
      <w:pPr>
        <w:pStyle w:val="Heading3"/>
      </w:pPr>
      <w:r>
        <w:t xml:space="preserve">Configure R1 and R2 </w:t>
      </w:r>
      <w:r w:rsidR="00CC6769">
        <w:t>interfaces</w:t>
      </w:r>
    </w:p>
    <w:p w14:paraId="2B9FE226" w14:textId="265FE3D0" w:rsidR="00E71106" w:rsidRDefault="00E71106" w:rsidP="00E7110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Configure R1 and R2 interfaces using the IP address information in the Addressing Table above.</w:t>
      </w:r>
    </w:p>
    <w:p w14:paraId="47B35763" w14:textId="1F5F64E6" w:rsidR="002728EC" w:rsidRPr="002728EC" w:rsidRDefault="002728EC" w:rsidP="002728EC">
      <w:pPr>
        <w:pStyle w:val="ListParagraph"/>
        <w:rPr>
          <w:color w:val="FF0000"/>
          <w:sz w:val="20"/>
          <w:szCs w:val="20"/>
        </w:rPr>
      </w:pPr>
      <w:r w:rsidRPr="002728EC">
        <w:rPr>
          <w:color w:val="FF0000"/>
          <w:sz w:val="20"/>
          <w:szCs w:val="20"/>
        </w:rPr>
        <w:t>N</w:t>
      </w:r>
      <w:r w:rsidR="00486EED">
        <w:rPr>
          <w:color w:val="FF0000"/>
          <w:sz w:val="20"/>
          <w:szCs w:val="20"/>
        </w:rPr>
        <w:t>ote</w:t>
      </w:r>
      <w:r w:rsidRPr="002728EC">
        <w:rPr>
          <w:color w:val="FF0000"/>
          <w:sz w:val="20"/>
          <w:szCs w:val="20"/>
        </w:rPr>
        <w:t>: VLAN 100</w:t>
      </w:r>
      <w:r w:rsidR="003441EF">
        <w:rPr>
          <w:color w:val="FF0000"/>
          <w:sz w:val="20"/>
          <w:szCs w:val="20"/>
        </w:rPr>
        <w:t>0</w:t>
      </w:r>
      <w:r w:rsidRPr="002728EC">
        <w:rPr>
          <w:color w:val="FF0000"/>
          <w:sz w:val="20"/>
          <w:szCs w:val="20"/>
        </w:rPr>
        <w:t xml:space="preserve"> is the native VLAN</w:t>
      </w:r>
    </w:p>
    <w:p w14:paraId="4512BCB3" w14:textId="067E58C4" w:rsidR="00E71106" w:rsidRDefault="00E71106" w:rsidP="00E7110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Configure IPv6 unicast routing on R1</w:t>
      </w:r>
    </w:p>
    <w:p w14:paraId="38200C2E" w14:textId="74F86803" w:rsidR="00FF7167" w:rsidRPr="00A6297A" w:rsidRDefault="00FF7167" w:rsidP="00A6297A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Document all active interfaces with descriptions.</w:t>
      </w:r>
    </w:p>
    <w:p w14:paraId="583B030D" w14:textId="3D07B4C1" w:rsidR="00DB0961" w:rsidRPr="006C62D8" w:rsidRDefault="00DB0961" w:rsidP="001545A9">
      <w:pPr>
        <w:pStyle w:val="ConfigWindow"/>
      </w:pPr>
      <w:r>
        <w:lastRenderedPageBreak/>
        <w:t>Close configuration window</w:t>
      </w:r>
    </w:p>
    <w:p w14:paraId="2047360E" w14:textId="77777777" w:rsidR="00FE52C3" w:rsidRDefault="00FE52C3" w:rsidP="001545A9">
      <w:pPr>
        <w:pStyle w:val="Heading2"/>
      </w:pPr>
      <w:r>
        <w:t>Create VLANs and Assign Switch Ports</w:t>
      </w:r>
    </w:p>
    <w:p w14:paraId="5691E7FC" w14:textId="15E23494" w:rsidR="00FE52C3" w:rsidRDefault="00FE52C3" w:rsidP="00FE52C3">
      <w:pPr>
        <w:pStyle w:val="Heading3"/>
      </w:pPr>
      <w:r>
        <w:t xml:space="preserve">Create VLANs on </w:t>
      </w:r>
      <w:r w:rsidR="00E43AC2">
        <w:t>all</w:t>
      </w:r>
      <w:r>
        <w:t xml:space="preserve"> switches.</w:t>
      </w:r>
    </w:p>
    <w:p w14:paraId="6E047258" w14:textId="77777777" w:rsidR="00F42FEF" w:rsidRPr="001545A9" w:rsidRDefault="00F42FEF" w:rsidP="00F42FEF">
      <w:pPr>
        <w:pStyle w:val="ConfigWindow"/>
      </w:pPr>
      <w:r>
        <w:t>Open configuration window</w:t>
      </w:r>
    </w:p>
    <w:p w14:paraId="367D87F0" w14:textId="0025AC85" w:rsidR="00FE52C3" w:rsidRDefault="00FE52C3" w:rsidP="00721868">
      <w:pPr>
        <w:pStyle w:val="SubStepAlpha"/>
        <w:spacing w:before="0"/>
      </w:pPr>
      <w:r>
        <w:t>Create and name the required VLANs on each switch from the table above.</w:t>
      </w:r>
    </w:p>
    <w:p w14:paraId="73FA35D1" w14:textId="43CBDBF6" w:rsidR="00FE52C3" w:rsidRDefault="00FE52C3" w:rsidP="00FE52C3">
      <w:pPr>
        <w:pStyle w:val="SubStepAlpha"/>
      </w:pPr>
      <w:r>
        <w:t xml:space="preserve">Configure </w:t>
      </w:r>
      <w:r w:rsidR="00DA3736">
        <w:t>SVI’s</w:t>
      </w:r>
      <w:r w:rsidR="0098667C">
        <w:t xml:space="preserve"> </w:t>
      </w:r>
      <w:r>
        <w:t>on each switch using the IP address information in the Addressing Table.</w:t>
      </w:r>
    </w:p>
    <w:p w14:paraId="0FF2B82B" w14:textId="77777777" w:rsidR="00FE52C3" w:rsidRDefault="00FE52C3" w:rsidP="00FE52C3">
      <w:pPr>
        <w:pStyle w:val="Heading3"/>
      </w:pPr>
      <w:r>
        <w:t>Assign VLANs to the correct switch interfaces.</w:t>
      </w:r>
    </w:p>
    <w:p w14:paraId="6D900CFB" w14:textId="636879D6" w:rsidR="00FE52C3" w:rsidRDefault="00FE52C3" w:rsidP="00FE52C3">
      <w:pPr>
        <w:pStyle w:val="SubStepAlpha"/>
      </w:pPr>
      <w:r>
        <w:t xml:space="preserve">Assign </w:t>
      </w:r>
      <w:r w:rsidR="002728EC">
        <w:t>switch</w:t>
      </w:r>
      <w:r>
        <w:t>ports to the appropriate VLAN (specified in the VLAN table above) and configure them for static access mode.</w:t>
      </w:r>
    </w:p>
    <w:p w14:paraId="59D72E00" w14:textId="6AB382CF" w:rsidR="00DB4646" w:rsidRDefault="00C36DE2" w:rsidP="00DB4646">
      <w:pPr>
        <w:pStyle w:val="SubStepAlpha"/>
      </w:pPr>
      <w:r>
        <w:t>V</w:t>
      </w:r>
      <w:r w:rsidR="00FE52C3">
        <w:t>erify that the VLANs are assigned to the correct interfaces.</w:t>
      </w:r>
    </w:p>
    <w:p w14:paraId="6BEC0DB8" w14:textId="78BB35AB" w:rsidR="00DB4646" w:rsidRDefault="00DB4646" w:rsidP="000079EC">
      <w:pPr>
        <w:pStyle w:val="SubStepAlpha"/>
      </w:pPr>
      <w:r>
        <w:t xml:space="preserve">Shutdown all interfaces assigned to </w:t>
      </w:r>
      <w:proofErr w:type="spellStart"/>
      <w:r w:rsidR="005D3B69">
        <w:t>ParkingLot</w:t>
      </w:r>
      <w:proofErr w:type="spellEnd"/>
      <w:r w:rsidR="005D3B69">
        <w:t xml:space="preserve"> VLAN.</w:t>
      </w:r>
    </w:p>
    <w:p w14:paraId="4106E79E" w14:textId="6AEFE4C5" w:rsidR="00A6297A" w:rsidRDefault="00A6297A" w:rsidP="00A6297A">
      <w:pPr>
        <w:pStyle w:val="SubStepAlpha"/>
      </w:pPr>
      <w:r w:rsidRPr="00A6297A">
        <w:t>Document all active</w:t>
      </w:r>
      <w:r w:rsidR="00B94F62">
        <w:t xml:space="preserve"> physical and virtual</w:t>
      </w:r>
      <w:r w:rsidRPr="00A6297A">
        <w:t xml:space="preserve"> interfaces with descriptions.</w:t>
      </w:r>
    </w:p>
    <w:p w14:paraId="4291ED29" w14:textId="1B0A25A5" w:rsidR="00A07FFD" w:rsidRPr="001D6019" w:rsidRDefault="00A07FFD" w:rsidP="001545A9">
      <w:pPr>
        <w:pStyle w:val="ConfigWindow"/>
        <w:rPr>
          <w:sz w:val="16"/>
        </w:rPr>
      </w:pPr>
      <w:r>
        <w:t>Close configuration window</w:t>
      </w:r>
    </w:p>
    <w:p w14:paraId="54DB6383" w14:textId="6A1AEDEF" w:rsidR="00FE52C3" w:rsidRDefault="00FE52C3" w:rsidP="001545A9">
      <w:pPr>
        <w:pStyle w:val="Heading2"/>
      </w:pPr>
      <w:r>
        <w:t>Configure an 802.1Q Trunk</w:t>
      </w:r>
      <w:r w:rsidR="009C0889">
        <w:t xml:space="preserve">s and </w:t>
      </w:r>
      <w:r w:rsidR="000171C2">
        <w:t>EtherChannel</w:t>
      </w:r>
    </w:p>
    <w:p w14:paraId="30EB169B" w14:textId="4BC86ED7" w:rsidR="009B6612" w:rsidRPr="009B6612" w:rsidRDefault="00FE52C3" w:rsidP="009B6612">
      <w:pPr>
        <w:pStyle w:val="Heading3"/>
      </w:pPr>
      <w:r>
        <w:t xml:space="preserve">Manually configure trunk interface </w:t>
      </w:r>
      <w:r w:rsidR="00E43AC2">
        <w:t>on switchport uplinks</w:t>
      </w:r>
    </w:p>
    <w:p w14:paraId="0ACCBABA" w14:textId="77777777" w:rsidR="00F42FEF" w:rsidRDefault="00F42FEF" w:rsidP="00F42FEF">
      <w:pPr>
        <w:pStyle w:val="ConfigWindow"/>
      </w:pPr>
      <w:r>
        <w:t>Open configuration window</w:t>
      </w:r>
    </w:p>
    <w:p w14:paraId="221951F0" w14:textId="223B6E02" w:rsidR="00FE52C3" w:rsidRDefault="00FE52C3" w:rsidP="00721868">
      <w:pPr>
        <w:pStyle w:val="SubStepAlpha"/>
        <w:spacing w:before="0"/>
      </w:pPr>
      <w:r>
        <w:t>Change the switchport mode on</w:t>
      </w:r>
      <w:r w:rsidR="00E43AC2">
        <w:t xml:space="preserve"> each</w:t>
      </w:r>
      <w:r w:rsidR="000171C2">
        <w:t xml:space="preserve"> switch</w:t>
      </w:r>
      <w:r w:rsidR="00E43AC2">
        <w:t xml:space="preserve"> uplink</w:t>
      </w:r>
      <w:r>
        <w:t xml:space="preserve"> interface</w:t>
      </w:r>
      <w:r w:rsidR="000171C2">
        <w:t xml:space="preserve"> </w:t>
      </w:r>
      <w:r w:rsidR="00E43AC2">
        <w:t>t</w:t>
      </w:r>
      <w:r>
        <w:t xml:space="preserve">o force </w:t>
      </w:r>
      <w:proofErr w:type="spellStart"/>
      <w:r>
        <w:t>trunking</w:t>
      </w:r>
      <w:proofErr w:type="spellEnd"/>
      <w:r>
        <w:t xml:space="preserve">. Make sure to do this on </w:t>
      </w:r>
      <w:r w:rsidR="00E43AC2">
        <w:t>all</w:t>
      </w:r>
      <w:r>
        <w:t xml:space="preserve"> switches.</w:t>
      </w:r>
    </w:p>
    <w:p w14:paraId="422BA244" w14:textId="26A12EBB" w:rsidR="00FE52C3" w:rsidRDefault="0098667C" w:rsidP="00FE52C3">
      <w:pPr>
        <w:pStyle w:val="SubStepAlpha"/>
      </w:pPr>
      <w:r>
        <w:t>S</w:t>
      </w:r>
      <w:r w:rsidR="00FE52C3">
        <w:t xml:space="preserve">et the native </w:t>
      </w:r>
      <w:r w:rsidR="006908E2">
        <w:t>VLAN</w:t>
      </w:r>
      <w:r w:rsidR="00FE52C3">
        <w:t xml:space="preserve"> to</w:t>
      </w:r>
      <w:r w:rsidR="006C72FC">
        <w:t xml:space="preserve"> 10</w:t>
      </w:r>
      <w:r w:rsidR="00182377">
        <w:t>0</w:t>
      </w:r>
      <w:r w:rsidR="003441EF">
        <w:t>0</w:t>
      </w:r>
      <w:r w:rsidR="00FE52C3">
        <w:t xml:space="preserve"> on </w:t>
      </w:r>
      <w:r w:rsidR="00E43AC2">
        <w:t>all</w:t>
      </w:r>
      <w:r w:rsidR="00FE52C3">
        <w:t xml:space="preserve"> switches.</w:t>
      </w:r>
    </w:p>
    <w:p w14:paraId="743B5283" w14:textId="27A0761C" w:rsidR="00FE52C3" w:rsidRDefault="00FE52C3" w:rsidP="00FE52C3">
      <w:pPr>
        <w:pStyle w:val="SubStepAlpha"/>
      </w:pPr>
      <w:r>
        <w:t>As another part of trunk configuration, specify that only VLANs</w:t>
      </w:r>
      <w:r w:rsidR="006C72FC">
        <w:t xml:space="preserve"> </w:t>
      </w:r>
      <w:r w:rsidR="00182377">
        <w:t>10,20,30</w:t>
      </w:r>
      <w:r>
        <w:t>,</w:t>
      </w:r>
      <w:r w:rsidR="003441EF">
        <w:t xml:space="preserve">40, </w:t>
      </w:r>
      <w:r w:rsidR="00E43AC2">
        <w:t>100</w:t>
      </w:r>
      <w:r w:rsidR="003441EF">
        <w:t xml:space="preserve"> and 1000</w:t>
      </w:r>
      <w:r w:rsidR="00182377">
        <w:t xml:space="preserve"> </w:t>
      </w:r>
      <w:r>
        <w:t>are allowed to cross the trunk.</w:t>
      </w:r>
    </w:p>
    <w:p w14:paraId="0D24B4B6" w14:textId="3419BB90" w:rsidR="00FE52C3" w:rsidRDefault="00FE52C3" w:rsidP="00FE52C3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verify </w:t>
      </w:r>
      <w:proofErr w:type="spellStart"/>
      <w:r>
        <w:t>trunking</w:t>
      </w:r>
      <w:proofErr w:type="spellEnd"/>
      <w:r>
        <w:t xml:space="preserve"> ports, the native VLAN and allowed VLANs across the trunk.</w:t>
      </w:r>
    </w:p>
    <w:p w14:paraId="230FB545" w14:textId="0D3AEB86" w:rsidR="009B6612" w:rsidRPr="009B6612" w:rsidRDefault="009B6612" w:rsidP="009B6612">
      <w:pPr>
        <w:pStyle w:val="Heading3"/>
      </w:pPr>
      <w:r>
        <w:t>Configure EtherChannel</w:t>
      </w:r>
    </w:p>
    <w:p w14:paraId="611A1E88" w14:textId="2387BDB7" w:rsidR="009B6612" w:rsidRDefault="009B6612" w:rsidP="009B6612">
      <w:pPr>
        <w:pStyle w:val="SubStepAlpha"/>
      </w:pPr>
      <w:r>
        <w:t xml:space="preserve">Create a LACP-based EtherChannel </w:t>
      </w:r>
      <w:r w:rsidR="00691961">
        <w:t xml:space="preserve">unconditionally </w:t>
      </w:r>
      <w:r>
        <w:t>using group number 1</w:t>
      </w:r>
      <w:r w:rsidR="00D61816">
        <w:t xml:space="preserve"> between S1 and S2</w:t>
      </w:r>
      <w:r>
        <w:t>. Reference the topology to know which switchport interfaces to bundle.</w:t>
      </w:r>
    </w:p>
    <w:p w14:paraId="0230A28D" w14:textId="2AEA7FA2" w:rsidR="009B6612" w:rsidRDefault="009B6612" w:rsidP="009B6612">
      <w:pPr>
        <w:pStyle w:val="SubStepAlpha"/>
      </w:pPr>
      <w:r>
        <w:t xml:space="preserve">Create a </w:t>
      </w:r>
      <w:proofErr w:type="spellStart"/>
      <w:r>
        <w:t>PAgP</w:t>
      </w:r>
      <w:proofErr w:type="spellEnd"/>
      <w:r>
        <w:t xml:space="preserve">-based EtherChannel </w:t>
      </w:r>
      <w:r w:rsidR="00691961">
        <w:t xml:space="preserve">unconditionally </w:t>
      </w:r>
      <w:r>
        <w:t>using group number 2</w:t>
      </w:r>
      <w:r w:rsidR="00D61816">
        <w:t xml:space="preserve"> between S1 and S3</w:t>
      </w:r>
      <w:r>
        <w:t>. Reference the topology to know which switchport interfaces to bundle.</w:t>
      </w:r>
    </w:p>
    <w:p w14:paraId="012F3143" w14:textId="52A7A8F2" w:rsidR="00D61816" w:rsidRDefault="00D61816" w:rsidP="00D61816">
      <w:pPr>
        <w:pStyle w:val="SubStepAlpha"/>
      </w:pPr>
      <w:r>
        <w:t xml:space="preserve">Create a </w:t>
      </w:r>
      <w:proofErr w:type="spellStart"/>
      <w:r>
        <w:t>PAgP</w:t>
      </w:r>
      <w:proofErr w:type="spellEnd"/>
      <w:r>
        <w:t>-based EtherChannel unconditionally using group number 3 between S2 and S3. Reference the topology to know which switchport interfaces to bundle.</w:t>
      </w:r>
    </w:p>
    <w:p w14:paraId="57D42525" w14:textId="11804FEF" w:rsidR="009C0889" w:rsidRDefault="009B6612" w:rsidP="009C0889">
      <w:pPr>
        <w:pStyle w:val="SubStepAlpha"/>
      </w:pPr>
      <w:r>
        <w:t xml:space="preserve">Use the </w:t>
      </w:r>
      <w:r w:rsidRPr="00B9745F">
        <w:rPr>
          <w:b/>
          <w:bCs/>
        </w:rPr>
        <w:t xml:space="preserve">show </w:t>
      </w:r>
      <w:proofErr w:type="spellStart"/>
      <w:r>
        <w:rPr>
          <w:b/>
          <w:bCs/>
        </w:rPr>
        <w:t>etherchannel</w:t>
      </w:r>
      <w:proofErr w:type="spellEnd"/>
      <w:r>
        <w:rPr>
          <w:b/>
          <w:bCs/>
        </w:rPr>
        <w:t xml:space="preserve"> summary</w:t>
      </w:r>
      <w:r>
        <w:t xml:space="preserve"> command to verify the EtherChannel configuration.</w:t>
      </w:r>
    </w:p>
    <w:p w14:paraId="291E6D27" w14:textId="175C3110" w:rsidR="00D61816" w:rsidRDefault="00D61816" w:rsidP="00D61816">
      <w:pPr>
        <w:pStyle w:val="Heading3"/>
      </w:pPr>
      <w:r>
        <w:t>Configure Default Gateway on S1, S2 and S3</w:t>
      </w:r>
    </w:p>
    <w:p w14:paraId="3A66FE73" w14:textId="77777777" w:rsidR="005A7E33" w:rsidRDefault="005A7E33" w:rsidP="005A7E33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Configure a default gateway for each switch using the R2 interface within the same broadcast domain as the switches SVI.</w:t>
      </w:r>
    </w:p>
    <w:p w14:paraId="7DAC5FF3" w14:textId="317A344D" w:rsidR="001D6C5A" w:rsidRDefault="001D6C5A" w:rsidP="001D6C5A">
      <w:pPr>
        <w:pStyle w:val="Heading2"/>
      </w:pPr>
      <w:r>
        <w:t>Configure Spanning-Tree Protocol</w:t>
      </w:r>
    </w:p>
    <w:p w14:paraId="0712EE72" w14:textId="4CA4B4DF" w:rsidR="001D6C5A" w:rsidRDefault="001D6C5A" w:rsidP="001D6C5A">
      <w:pPr>
        <w:pStyle w:val="BodyTextL25"/>
        <w:numPr>
          <w:ilvl w:val="0"/>
          <w:numId w:val="23"/>
        </w:numPr>
      </w:pPr>
      <w:r>
        <w:t>Set spanning-tree mode to PVST</w:t>
      </w:r>
      <w:r w:rsidR="007E00EC">
        <w:t>.</w:t>
      </w:r>
    </w:p>
    <w:p w14:paraId="38353D8C" w14:textId="509A5B12" w:rsidR="001D6C5A" w:rsidRDefault="001D6C5A" w:rsidP="001D6C5A">
      <w:pPr>
        <w:pStyle w:val="BodyTextL25"/>
        <w:numPr>
          <w:ilvl w:val="0"/>
          <w:numId w:val="23"/>
        </w:numPr>
      </w:pPr>
      <w:r>
        <w:t xml:space="preserve">Set S1 </w:t>
      </w:r>
      <w:r w:rsidR="003F5090">
        <w:t>as the root bridge</w:t>
      </w:r>
      <w:r>
        <w:t xml:space="preserve"> for VLAN 10 and 20</w:t>
      </w:r>
      <w:r w:rsidR="007E00EC">
        <w:t>.</w:t>
      </w:r>
    </w:p>
    <w:p w14:paraId="38E79A90" w14:textId="1431ABD9" w:rsidR="001D6C5A" w:rsidRDefault="001D6C5A" w:rsidP="001D6C5A">
      <w:pPr>
        <w:pStyle w:val="BodyTextL25"/>
        <w:numPr>
          <w:ilvl w:val="0"/>
          <w:numId w:val="23"/>
        </w:numPr>
      </w:pPr>
      <w:r>
        <w:t xml:space="preserve">Set S2 </w:t>
      </w:r>
      <w:r w:rsidR="003F5090">
        <w:t xml:space="preserve">as the root bridge </w:t>
      </w:r>
      <w:r>
        <w:t>for VLAN 30 and 40</w:t>
      </w:r>
      <w:r w:rsidR="007E00EC">
        <w:t>.</w:t>
      </w:r>
    </w:p>
    <w:p w14:paraId="57738196" w14:textId="50F5783B" w:rsidR="001D6C5A" w:rsidRDefault="001D6C5A" w:rsidP="001D6C5A">
      <w:pPr>
        <w:pStyle w:val="BodyTextL25"/>
        <w:numPr>
          <w:ilvl w:val="0"/>
          <w:numId w:val="23"/>
        </w:numPr>
      </w:pPr>
      <w:r>
        <w:t xml:space="preserve">Set S3 </w:t>
      </w:r>
      <w:r w:rsidR="003F5090">
        <w:t>as the root bridge</w:t>
      </w:r>
      <w:r>
        <w:t xml:space="preserve"> for </w:t>
      </w:r>
      <w:r w:rsidR="003F5090">
        <w:t>all remaining VLANs</w:t>
      </w:r>
      <w:r w:rsidR="007E00EC">
        <w:t>.</w:t>
      </w:r>
    </w:p>
    <w:p w14:paraId="74125CE7" w14:textId="66AF1094" w:rsidR="006E2AC3" w:rsidRDefault="0019581A" w:rsidP="001D6C5A">
      <w:pPr>
        <w:pStyle w:val="BodyTextL25"/>
        <w:numPr>
          <w:ilvl w:val="0"/>
          <w:numId w:val="23"/>
        </w:numPr>
      </w:pPr>
      <w:r>
        <w:lastRenderedPageBreak/>
        <w:t>All access</w:t>
      </w:r>
      <w:r w:rsidR="006557DB">
        <w:t xml:space="preserve"> mode</w:t>
      </w:r>
      <w:r>
        <w:t xml:space="preserve"> ports should </w:t>
      </w:r>
      <w:r w:rsidR="00AD0633">
        <w:t xml:space="preserve">automatically </w:t>
      </w:r>
      <w:r>
        <w:t xml:space="preserve">move to forwarding state on </w:t>
      </w:r>
      <w:r w:rsidR="00AD0633">
        <w:t>link up.</w:t>
      </w:r>
    </w:p>
    <w:p w14:paraId="651BED08" w14:textId="191A0A76" w:rsidR="004166E9" w:rsidRDefault="004166E9" w:rsidP="001D6C5A">
      <w:pPr>
        <w:pStyle w:val="BodyTextL25"/>
        <w:numPr>
          <w:ilvl w:val="0"/>
          <w:numId w:val="23"/>
        </w:numPr>
      </w:pPr>
      <w:r>
        <w:t>All access mode ports should prevent rogue switches from connecting to the network.</w:t>
      </w:r>
    </w:p>
    <w:p w14:paraId="00562F9C" w14:textId="3DB95FDB" w:rsidR="00A07FFD" w:rsidRDefault="00A07FFD" w:rsidP="001545A9">
      <w:pPr>
        <w:pStyle w:val="ConfigWindow"/>
      </w:pPr>
      <w:r>
        <w:t>Close configuration window</w:t>
      </w:r>
    </w:p>
    <w:p w14:paraId="1B79BA6D" w14:textId="6264927A" w:rsidR="009711C1" w:rsidRDefault="009711C1" w:rsidP="009711C1">
      <w:pPr>
        <w:pStyle w:val="Heading2"/>
      </w:pPr>
      <w:r>
        <w:t>Configure DHCP</w:t>
      </w:r>
      <w:r w:rsidR="009C0889">
        <w:t>v4</w:t>
      </w:r>
      <w:r>
        <w:t>, State</w:t>
      </w:r>
      <w:r w:rsidR="003441EF">
        <w:t>less</w:t>
      </w:r>
      <w:r>
        <w:t xml:space="preserve"> DHCPv6 and </w:t>
      </w:r>
      <w:r w:rsidR="00182377">
        <w:t>IP</w:t>
      </w:r>
      <w:r>
        <w:t xml:space="preserve"> Helper</w:t>
      </w:r>
    </w:p>
    <w:p w14:paraId="3CFF2327" w14:textId="1D29C832" w:rsidR="009711C1" w:rsidRDefault="009711C1" w:rsidP="009711C1">
      <w:pPr>
        <w:pStyle w:val="Heading3"/>
      </w:pPr>
      <w:r>
        <w:t>Configure R1 with DHCP</w:t>
      </w:r>
      <w:r w:rsidR="00182377">
        <w:t xml:space="preserve"> pools for VLAN 10, 20, 30, 40 and 100</w:t>
      </w:r>
    </w:p>
    <w:p w14:paraId="22F46A35" w14:textId="714B2E72" w:rsidR="009711C1" w:rsidRDefault="009711C1" w:rsidP="009711C1">
      <w:pPr>
        <w:pStyle w:val="SubStepAlpha"/>
        <w:spacing w:after="0"/>
      </w:pPr>
      <w:r>
        <w:t>Exclude the first</w:t>
      </w:r>
      <w:r w:rsidR="00A66D6E">
        <w:t xml:space="preserve"> and last</w:t>
      </w:r>
      <w:r w:rsidR="00E419D5">
        <w:t xml:space="preserve"> 4</w:t>
      </w:r>
      <w:r w:rsidR="00A66D6E">
        <w:t xml:space="preserve"> </w:t>
      </w:r>
      <w:r>
        <w:t>useable addresses from each address pool.</w:t>
      </w:r>
    </w:p>
    <w:p w14:paraId="159B4155" w14:textId="77777777" w:rsidR="009711C1" w:rsidRDefault="009711C1" w:rsidP="009711C1">
      <w:pPr>
        <w:pStyle w:val="ConfigWindow"/>
      </w:pPr>
      <w:r>
        <w:t>Open configuration window</w:t>
      </w:r>
    </w:p>
    <w:p w14:paraId="002617B3" w14:textId="1109A7D5" w:rsidR="009711C1" w:rsidRDefault="009711C1" w:rsidP="009711C1">
      <w:pPr>
        <w:pStyle w:val="SubStepAlpha"/>
      </w:pPr>
      <w:r>
        <w:t>Create the DHCP pool</w:t>
      </w:r>
      <w:r w:rsidR="00C61D71">
        <w:t>s using the VLAN name.</w:t>
      </w:r>
    </w:p>
    <w:p w14:paraId="3A78517F" w14:textId="198A002C" w:rsidR="00C61D71" w:rsidRDefault="00C61D71" w:rsidP="00C61D71">
      <w:pPr>
        <w:pStyle w:val="SubStepAlpha"/>
        <w:numPr>
          <w:ilvl w:val="0"/>
          <w:numId w:val="0"/>
        </w:numPr>
        <w:ind w:left="720"/>
      </w:pPr>
      <w:r w:rsidRPr="00DE61EF">
        <w:rPr>
          <w:color w:val="FF0000"/>
        </w:rPr>
        <w:t>Note: Pool name</w:t>
      </w:r>
      <w:r w:rsidR="00007FDF">
        <w:rPr>
          <w:color w:val="FF0000"/>
        </w:rPr>
        <w:t>s</w:t>
      </w:r>
      <w:r w:rsidRPr="00DE61EF">
        <w:rPr>
          <w:color w:val="FF0000"/>
        </w:rPr>
        <w:t xml:space="preserve"> must be exact.</w:t>
      </w:r>
    </w:p>
    <w:p w14:paraId="5067DBE2" w14:textId="77777777" w:rsidR="009711C1" w:rsidRDefault="009711C1" w:rsidP="009711C1">
      <w:pPr>
        <w:pStyle w:val="SubStepAlpha"/>
      </w:pPr>
      <w:r>
        <w:t>Specify the network that this DHCP server is supporting.</w:t>
      </w:r>
    </w:p>
    <w:p w14:paraId="3B6B4D3D" w14:textId="535F46BB" w:rsidR="009711C1" w:rsidRDefault="009711C1" w:rsidP="009711C1">
      <w:pPr>
        <w:pStyle w:val="SubStepAlpha"/>
      </w:pPr>
      <w:r>
        <w:t>Configure the domain name as rrc.ca</w:t>
      </w:r>
    </w:p>
    <w:p w14:paraId="1E7EE0BF" w14:textId="5BE43CD5" w:rsidR="009711C1" w:rsidRDefault="009711C1" w:rsidP="009711C1">
      <w:pPr>
        <w:pStyle w:val="SubStepAlpha"/>
      </w:pPr>
      <w:r>
        <w:t>Configure the appropriate default gateway for each DHCP pool.</w:t>
      </w:r>
    </w:p>
    <w:p w14:paraId="5DFEA586" w14:textId="3AAB710F" w:rsidR="00A66D6E" w:rsidRPr="00473514" w:rsidRDefault="00A66D6E" w:rsidP="00A66D6E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473514">
        <w:rPr>
          <w:color w:val="FF0000"/>
        </w:rPr>
        <w:t>N</w:t>
      </w:r>
      <w:r w:rsidR="00473514" w:rsidRPr="00473514">
        <w:rPr>
          <w:color w:val="FF0000"/>
        </w:rPr>
        <w:t>ote</w:t>
      </w:r>
      <w:r w:rsidRPr="00473514">
        <w:rPr>
          <w:color w:val="FF0000"/>
        </w:rPr>
        <w:t>: For VLAN 100 use R1</w:t>
      </w:r>
      <w:r w:rsidR="005037BB">
        <w:rPr>
          <w:color w:val="FF0000"/>
        </w:rPr>
        <w:t xml:space="preserve"> interface</w:t>
      </w:r>
      <w:r w:rsidRPr="00473514">
        <w:rPr>
          <w:color w:val="FF0000"/>
        </w:rPr>
        <w:t xml:space="preserve"> </w:t>
      </w:r>
      <w:r w:rsidR="005037BB">
        <w:rPr>
          <w:color w:val="FF0000"/>
        </w:rPr>
        <w:t xml:space="preserve">as </w:t>
      </w:r>
      <w:r w:rsidRPr="00473514">
        <w:rPr>
          <w:color w:val="FF0000"/>
        </w:rPr>
        <w:t>default gateway</w:t>
      </w:r>
    </w:p>
    <w:p w14:paraId="70FE6E77" w14:textId="35BA82A8" w:rsidR="00A66D6E" w:rsidRDefault="00A66D6E" w:rsidP="00A66D6E">
      <w:pPr>
        <w:pStyle w:val="SubStepAlpha"/>
      </w:pPr>
      <w:r>
        <w:t>Set name server (DNS) to 8.8.8.8.</w:t>
      </w:r>
    </w:p>
    <w:p w14:paraId="17CCFCB2" w14:textId="74BCF942" w:rsidR="00182377" w:rsidRDefault="00182377" w:rsidP="00182377">
      <w:pPr>
        <w:pStyle w:val="Heading3"/>
      </w:pPr>
      <w:r>
        <w:t xml:space="preserve">Configure R2 </w:t>
      </w:r>
      <w:r w:rsidR="009C0889">
        <w:t>gateway interfaces</w:t>
      </w:r>
      <w:r>
        <w:t xml:space="preserve"> with IP helper</w:t>
      </w:r>
    </w:p>
    <w:p w14:paraId="593CAD6A" w14:textId="6A8E0E93" w:rsidR="00182377" w:rsidRDefault="00182377" w:rsidP="00182377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Apply the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helper-address command to gateway interfaces on R2 specifying R1’s </w:t>
      </w:r>
      <w:r w:rsidR="007A0DF8">
        <w:rPr>
          <w:sz w:val="20"/>
          <w:szCs w:val="20"/>
        </w:rPr>
        <w:t>G0/0/</w:t>
      </w:r>
      <w:r w:rsidR="001E615C">
        <w:rPr>
          <w:sz w:val="20"/>
          <w:szCs w:val="20"/>
        </w:rPr>
        <w:t>0</w:t>
      </w:r>
      <w:r>
        <w:rPr>
          <w:sz w:val="20"/>
          <w:szCs w:val="20"/>
        </w:rPr>
        <w:t xml:space="preserve"> IP</w:t>
      </w:r>
      <w:r w:rsidR="007A0DF8">
        <w:rPr>
          <w:sz w:val="20"/>
          <w:szCs w:val="20"/>
        </w:rPr>
        <w:t xml:space="preserve"> </w:t>
      </w:r>
      <w:r>
        <w:rPr>
          <w:sz w:val="20"/>
          <w:szCs w:val="20"/>
        </w:rPr>
        <w:t>address</w:t>
      </w:r>
      <w:r w:rsidR="00455854">
        <w:rPr>
          <w:sz w:val="20"/>
          <w:szCs w:val="20"/>
        </w:rPr>
        <w:t>.</w:t>
      </w:r>
    </w:p>
    <w:p w14:paraId="0C97F3EE" w14:textId="61BE05B9" w:rsidR="007D2ADE" w:rsidRPr="002E17DB" w:rsidRDefault="007D2ADE" w:rsidP="002E17DB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7D2ADE">
        <w:rPr>
          <w:sz w:val="20"/>
          <w:szCs w:val="20"/>
        </w:rPr>
        <w:t xml:space="preserve">Enter the following </w:t>
      </w:r>
      <w:r>
        <w:rPr>
          <w:sz w:val="20"/>
          <w:szCs w:val="20"/>
        </w:rPr>
        <w:t xml:space="preserve">default static route </w:t>
      </w:r>
      <w:r w:rsidRPr="007D2ADE">
        <w:rPr>
          <w:sz w:val="20"/>
          <w:szCs w:val="20"/>
        </w:rPr>
        <w:t>on R1</w:t>
      </w:r>
      <w:r>
        <w:rPr>
          <w:sz w:val="20"/>
          <w:szCs w:val="20"/>
        </w:rPr>
        <w:t xml:space="preserve"> to send traffic not a part </w:t>
      </w:r>
      <w:r w:rsidR="008E218C">
        <w:rPr>
          <w:sz w:val="20"/>
          <w:szCs w:val="20"/>
        </w:rPr>
        <w:t>of its</w:t>
      </w:r>
      <w:r>
        <w:rPr>
          <w:sz w:val="20"/>
          <w:szCs w:val="20"/>
        </w:rPr>
        <w:t xml:space="preserve"> routing table to R2</w:t>
      </w:r>
      <w:r w:rsidR="002E17DB">
        <w:rPr>
          <w:sz w:val="20"/>
          <w:szCs w:val="20"/>
        </w:rPr>
        <w:t xml:space="preserve"> via next-hop IP:</w:t>
      </w:r>
    </w:p>
    <w:p w14:paraId="4E747DC7" w14:textId="59AE75D2" w:rsidR="00912B34" w:rsidRPr="00D53857" w:rsidRDefault="007D2ADE" w:rsidP="00D53857">
      <w:pPr>
        <w:pStyle w:val="ListParagraph"/>
        <w:numPr>
          <w:ilvl w:val="1"/>
          <w:numId w:val="21"/>
        </w:numPr>
        <w:rPr>
          <w:b/>
          <w:sz w:val="20"/>
          <w:szCs w:val="20"/>
        </w:rPr>
      </w:pPr>
      <w:proofErr w:type="spellStart"/>
      <w:r w:rsidRPr="001D6C5A">
        <w:rPr>
          <w:b/>
          <w:sz w:val="20"/>
          <w:szCs w:val="20"/>
        </w:rPr>
        <w:t>ip</w:t>
      </w:r>
      <w:proofErr w:type="spellEnd"/>
      <w:r w:rsidRPr="001D6C5A">
        <w:rPr>
          <w:b/>
          <w:sz w:val="20"/>
          <w:szCs w:val="20"/>
        </w:rPr>
        <w:t xml:space="preserve"> route 0.0.0.0 0.0.0.0 </w:t>
      </w:r>
      <w:r w:rsidR="002E17DB">
        <w:rPr>
          <w:b/>
          <w:sz w:val="20"/>
          <w:szCs w:val="20"/>
        </w:rPr>
        <w:t>192.168.1.242</w:t>
      </w:r>
    </w:p>
    <w:p w14:paraId="02D8FDEA" w14:textId="3556AE35" w:rsidR="009C0889" w:rsidRDefault="00182377" w:rsidP="003441EF">
      <w:pPr>
        <w:pStyle w:val="Heading3"/>
      </w:pPr>
      <w:r>
        <w:t xml:space="preserve">Configure </w:t>
      </w:r>
      <w:r w:rsidR="003441EF">
        <w:t>a stateless</w:t>
      </w:r>
      <w:r w:rsidR="009C0889">
        <w:t xml:space="preserve"> DHCPv6 server on R1</w:t>
      </w:r>
    </w:p>
    <w:p w14:paraId="03FD9E00" w14:textId="6A530F39" w:rsidR="00EB38CD" w:rsidRDefault="00EB38CD" w:rsidP="00EB38CD">
      <w:pPr>
        <w:pStyle w:val="SubStepAlpha"/>
        <w:spacing w:after="0"/>
      </w:pPr>
      <w:r>
        <w:t xml:space="preserve">Configure stateless DHCPv6 server with the pool name </w:t>
      </w:r>
      <w:r w:rsidRPr="00DE61EF">
        <w:rPr>
          <w:b/>
        </w:rPr>
        <w:t>R1-STATELESS</w:t>
      </w:r>
      <w:r w:rsidRPr="00EB38CD">
        <w:t>.</w:t>
      </w:r>
    </w:p>
    <w:p w14:paraId="1E82337A" w14:textId="1443063D" w:rsidR="00EB38CD" w:rsidRPr="00EB38CD" w:rsidRDefault="00EB38CD" w:rsidP="00EB38CD">
      <w:pPr>
        <w:pStyle w:val="SubStepAlpha"/>
        <w:numPr>
          <w:ilvl w:val="0"/>
          <w:numId w:val="0"/>
        </w:numPr>
        <w:spacing w:after="0"/>
        <w:ind w:left="720"/>
        <w:rPr>
          <w:color w:val="FF0000"/>
        </w:rPr>
      </w:pPr>
      <w:r w:rsidRPr="00DE61EF">
        <w:rPr>
          <w:color w:val="FF0000"/>
        </w:rPr>
        <w:t>Note: Pool name must be exact.</w:t>
      </w:r>
    </w:p>
    <w:p w14:paraId="3A33126B" w14:textId="4065DAA8" w:rsidR="009C0889" w:rsidRDefault="009C0889" w:rsidP="009C0889">
      <w:pPr>
        <w:pStyle w:val="SubStepAlpha"/>
        <w:spacing w:after="0"/>
      </w:pPr>
      <w:r>
        <w:t>Set the DNS server to 2001:db8:acad:a::254</w:t>
      </w:r>
    </w:p>
    <w:p w14:paraId="42013202" w14:textId="086A12E3" w:rsidR="009C0889" w:rsidRDefault="009C0889" w:rsidP="009C0889">
      <w:pPr>
        <w:pStyle w:val="SubStepAlpha"/>
        <w:spacing w:after="0"/>
      </w:pPr>
      <w:r>
        <w:t>Set the domain name to rrc.ca</w:t>
      </w:r>
    </w:p>
    <w:p w14:paraId="49BCB763" w14:textId="43170E0E" w:rsidR="009C0889" w:rsidRDefault="005949EF" w:rsidP="009C0889">
      <w:pPr>
        <w:pStyle w:val="SubStepAlpha"/>
      </w:pPr>
      <w:r>
        <w:t xml:space="preserve">Enable IPv6 </w:t>
      </w:r>
      <w:proofErr w:type="spellStart"/>
      <w:r>
        <w:t>dhcp</w:t>
      </w:r>
      <w:proofErr w:type="spellEnd"/>
      <w:r>
        <w:t xml:space="preserve"> server</w:t>
      </w:r>
      <w:r w:rsidR="009C0889">
        <w:t xml:space="preserve"> </w:t>
      </w:r>
      <w:r>
        <w:t xml:space="preserve">on </w:t>
      </w:r>
      <w:r w:rsidR="009C0889">
        <w:t>G0/0/</w:t>
      </w:r>
      <w:r w:rsidR="007D2ADE">
        <w:t>1</w:t>
      </w:r>
      <w:r w:rsidR="00CB77BB">
        <w:t>.100</w:t>
      </w:r>
      <w:r w:rsidR="009C0889">
        <w:t xml:space="preserve"> </w:t>
      </w:r>
      <w:r>
        <w:t xml:space="preserve">interface </w:t>
      </w:r>
      <w:r w:rsidR="009C0889">
        <w:t>on R1</w:t>
      </w:r>
    </w:p>
    <w:p w14:paraId="668317D5" w14:textId="77777777" w:rsidR="00DA28A4" w:rsidRDefault="00DA28A4" w:rsidP="00DA28A4">
      <w:pPr>
        <w:pStyle w:val="SubStepAlpha"/>
        <w:numPr>
          <w:ilvl w:val="0"/>
          <w:numId w:val="0"/>
        </w:numPr>
        <w:ind w:left="720"/>
      </w:pPr>
    </w:p>
    <w:p w14:paraId="5DF88D15" w14:textId="7105534C" w:rsidR="00DA3736" w:rsidRDefault="00DA3736" w:rsidP="00DA3736">
      <w:pPr>
        <w:pStyle w:val="Heading2"/>
      </w:pPr>
      <w:r>
        <w:t>Verify and test connectivity</w:t>
      </w:r>
    </w:p>
    <w:p w14:paraId="745986B0" w14:textId="21775E8C" w:rsidR="00DA3736" w:rsidRDefault="00DA3736" w:rsidP="005D5165">
      <w:pPr>
        <w:pStyle w:val="BodyTextL25"/>
        <w:numPr>
          <w:ilvl w:val="0"/>
          <w:numId w:val="26"/>
        </w:numPr>
      </w:pPr>
      <w:r>
        <w:t xml:space="preserve">Connect a laptop to VLAN 10,20,30 and 40 </w:t>
      </w:r>
      <w:r w:rsidR="00C72D9C">
        <w:t xml:space="preserve">access ports </w:t>
      </w:r>
      <w:r>
        <w:t>on each switch and verify host gets IP settings via DHCP</w:t>
      </w:r>
      <w:r w:rsidR="001B5018">
        <w:t xml:space="preserve">. </w:t>
      </w:r>
      <w:r w:rsidR="00657F58">
        <w:t>Once a lease is obtained, t</w:t>
      </w:r>
      <w:r w:rsidR="001B5018">
        <w:t>ry to ping</w:t>
      </w:r>
      <w:r w:rsidR="00657F58">
        <w:t xml:space="preserve"> each</w:t>
      </w:r>
      <w:r w:rsidR="001B5018">
        <w:t xml:space="preserve"> gateway.</w:t>
      </w:r>
    </w:p>
    <w:p w14:paraId="7D5566E3" w14:textId="6C1CB289" w:rsidR="00DA3736" w:rsidRDefault="005E699F" w:rsidP="005D5165">
      <w:pPr>
        <w:pStyle w:val="BodyTextL25"/>
        <w:numPr>
          <w:ilvl w:val="0"/>
          <w:numId w:val="26"/>
        </w:numPr>
      </w:pPr>
      <w:r>
        <w:t xml:space="preserve">Connect laptop to VLAN 100 and verify you’re able to </w:t>
      </w:r>
      <w:r w:rsidR="00C72D9C">
        <w:t>SSH</w:t>
      </w:r>
      <w:r>
        <w:t xml:space="preserve"> to S1, S2, S3, R1 and R2</w:t>
      </w:r>
    </w:p>
    <w:p w14:paraId="23FA33D9" w14:textId="2034DE9C" w:rsidR="005E58CD" w:rsidRPr="005E58CD" w:rsidRDefault="005E58CD" w:rsidP="005E58CD">
      <w:pPr>
        <w:pStyle w:val="BodyTextL25"/>
        <w:ind w:left="720"/>
        <w:rPr>
          <w:color w:val="FF0000"/>
        </w:rPr>
      </w:pPr>
      <w:r w:rsidRPr="00C35FC8">
        <w:rPr>
          <w:color w:val="FF0000"/>
        </w:rPr>
        <w:t>Note: Assessment Items will become visible once score of 90% or higher is achieved</w:t>
      </w:r>
      <w:r>
        <w:rPr>
          <w:color w:val="FF0000"/>
        </w:rPr>
        <w:t>.</w:t>
      </w:r>
    </w:p>
    <w:p w14:paraId="63388789" w14:textId="77777777" w:rsidR="00DA28A4" w:rsidRDefault="00570942" w:rsidP="005D5165">
      <w:pPr>
        <w:pStyle w:val="BodyTextL25"/>
        <w:numPr>
          <w:ilvl w:val="0"/>
          <w:numId w:val="26"/>
        </w:numPr>
      </w:pPr>
      <w:r>
        <w:t>Save th</w:t>
      </w:r>
      <w:r w:rsidR="00C72D9C">
        <w:t xml:space="preserve">e </w:t>
      </w:r>
      <w:r w:rsidR="00CB238B">
        <w:t xml:space="preserve">running configurations to NVRAM and Midterm </w:t>
      </w:r>
      <w:proofErr w:type="spellStart"/>
      <w:r w:rsidR="00CB238B">
        <w:t>Project</w:t>
      </w:r>
      <w:r w:rsidR="00657F58">
        <w:t>.pka</w:t>
      </w:r>
      <w:proofErr w:type="spellEnd"/>
      <w:r w:rsidR="00657F58">
        <w:t xml:space="preserve"> file </w:t>
      </w:r>
      <w:r w:rsidR="00CB238B">
        <w:t>then</w:t>
      </w:r>
      <w:r>
        <w:t xml:space="preserve"> close packet tracer</w:t>
      </w:r>
      <w:r w:rsidR="00DA28A4">
        <w:t>.</w:t>
      </w:r>
    </w:p>
    <w:p w14:paraId="0C1683D8" w14:textId="7CD308B1" w:rsidR="00DA3736" w:rsidRDefault="00B32B49" w:rsidP="005D5165">
      <w:pPr>
        <w:pStyle w:val="BodyTextL25"/>
        <w:numPr>
          <w:ilvl w:val="0"/>
          <w:numId w:val="26"/>
        </w:numPr>
      </w:pPr>
      <w:r>
        <w:t>If all tests succeed, u</w:t>
      </w:r>
      <w:r w:rsidR="00CB238B">
        <w:t xml:space="preserve">pload Midterm </w:t>
      </w:r>
      <w:proofErr w:type="spellStart"/>
      <w:r w:rsidR="00CB238B">
        <w:t>Project.pka</w:t>
      </w:r>
      <w:proofErr w:type="spellEnd"/>
      <w:r w:rsidR="00CB238B">
        <w:t xml:space="preserve"> </w:t>
      </w:r>
      <w:r w:rsidR="007B5284">
        <w:t xml:space="preserve">and this document to Midterm Project </w:t>
      </w:r>
      <w:proofErr w:type="spellStart"/>
      <w:r w:rsidR="007B5284">
        <w:t>dropbox</w:t>
      </w:r>
      <w:proofErr w:type="spellEnd"/>
      <w:r w:rsidR="007B5284">
        <w:t xml:space="preserve"> in LEARN</w:t>
      </w:r>
      <w:r w:rsidR="008522DF">
        <w:t>.</w:t>
      </w:r>
    </w:p>
    <w:p w14:paraId="5AC8C495" w14:textId="28906AB0" w:rsidR="009C0889" w:rsidRDefault="009C0889" w:rsidP="00063E81">
      <w:pPr>
        <w:rPr>
          <w:sz w:val="20"/>
          <w:szCs w:val="20"/>
        </w:rPr>
      </w:pPr>
    </w:p>
    <w:p w14:paraId="4759B136" w14:textId="56F04533" w:rsidR="00063E81" w:rsidRDefault="00063E81" w:rsidP="00063E81">
      <w:pPr>
        <w:rPr>
          <w:sz w:val="20"/>
          <w:szCs w:val="20"/>
        </w:rPr>
      </w:pPr>
    </w:p>
    <w:p w14:paraId="5A9B9489" w14:textId="1D9E31E6" w:rsidR="00063E81" w:rsidRDefault="00063E81" w:rsidP="00063E81">
      <w:pPr>
        <w:rPr>
          <w:sz w:val="20"/>
          <w:szCs w:val="20"/>
        </w:rPr>
      </w:pPr>
    </w:p>
    <w:p w14:paraId="3A3AE6AC" w14:textId="00B01647" w:rsidR="00063E81" w:rsidRDefault="00063E81" w:rsidP="00063E81">
      <w:pPr>
        <w:rPr>
          <w:sz w:val="20"/>
          <w:szCs w:val="20"/>
        </w:rPr>
      </w:pPr>
    </w:p>
    <w:p w14:paraId="431A87E7" w14:textId="21A35628" w:rsidR="007E5F6C" w:rsidRPr="00063E81" w:rsidRDefault="00063E81" w:rsidP="00063E81">
      <w:pPr>
        <w:rPr>
          <w:sz w:val="20"/>
          <w:szCs w:val="20"/>
        </w:rPr>
      </w:pPr>
      <w:r>
        <w:rPr>
          <w:sz w:val="20"/>
          <w:szCs w:val="20"/>
        </w:rPr>
        <w:t>Last Revised July 2021</w:t>
      </w:r>
    </w:p>
    <w:sectPr w:rsidR="007E5F6C" w:rsidRPr="00063E81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9CDB4" w14:textId="77777777" w:rsidR="00B64AB6" w:rsidRDefault="00B64AB6" w:rsidP="00710659">
      <w:pPr>
        <w:spacing w:after="0" w:line="240" w:lineRule="auto"/>
      </w:pPr>
      <w:r>
        <w:separator/>
      </w:r>
    </w:p>
    <w:p w14:paraId="7AE536DF" w14:textId="77777777" w:rsidR="00B64AB6" w:rsidRDefault="00B64AB6"/>
  </w:endnote>
  <w:endnote w:type="continuationSeparator" w:id="0">
    <w:p w14:paraId="5FC6136F" w14:textId="77777777" w:rsidR="00B64AB6" w:rsidRDefault="00B64AB6" w:rsidP="00710659">
      <w:pPr>
        <w:spacing w:after="0" w:line="240" w:lineRule="auto"/>
      </w:pPr>
      <w:r>
        <w:continuationSeparator/>
      </w:r>
    </w:p>
    <w:p w14:paraId="4CE466D6" w14:textId="77777777" w:rsidR="00B64AB6" w:rsidRDefault="00B64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1DB28" w14:textId="6EE432F2" w:rsidR="006C62D8" w:rsidRPr="00882B63" w:rsidRDefault="007F0338" w:rsidP="00E859E3">
    <w:pPr>
      <w:pStyle w:val="Footer"/>
      <w:rPr>
        <w:szCs w:val="16"/>
      </w:rPr>
    </w:pPr>
    <w:r>
      <w:rPr>
        <w:szCs w:val="16"/>
      </w:rPr>
      <w:tab/>
    </w:r>
    <w:r>
      <w:rPr>
        <w:szCs w:val="16"/>
      </w:rPr>
      <w:tab/>
    </w:r>
    <w:r w:rsidR="006C62D8" w:rsidRPr="0090659A">
      <w:rPr>
        <w:szCs w:val="16"/>
      </w:rPr>
      <w:t xml:space="preserve">Page </w:t>
    </w:r>
    <w:r w:rsidR="006C62D8" w:rsidRPr="0090659A">
      <w:rPr>
        <w:b/>
        <w:szCs w:val="16"/>
      </w:rPr>
      <w:fldChar w:fldCharType="begin"/>
    </w:r>
    <w:r w:rsidR="006C62D8" w:rsidRPr="0090659A">
      <w:rPr>
        <w:b/>
        <w:szCs w:val="16"/>
      </w:rPr>
      <w:instrText xml:space="preserve"> PAGE </w:instrText>
    </w:r>
    <w:r w:rsidR="006C62D8" w:rsidRPr="0090659A">
      <w:rPr>
        <w:b/>
        <w:szCs w:val="16"/>
      </w:rPr>
      <w:fldChar w:fldCharType="separate"/>
    </w:r>
    <w:r w:rsidR="00550683">
      <w:rPr>
        <w:b/>
        <w:noProof/>
        <w:szCs w:val="16"/>
      </w:rPr>
      <w:t>2</w:t>
    </w:r>
    <w:r w:rsidR="006C62D8" w:rsidRPr="0090659A">
      <w:rPr>
        <w:b/>
        <w:szCs w:val="16"/>
      </w:rPr>
      <w:fldChar w:fldCharType="end"/>
    </w:r>
    <w:r w:rsidR="006C62D8" w:rsidRPr="0090659A">
      <w:rPr>
        <w:szCs w:val="16"/>
      </w:rPr>
      <w:t xml:space="preserve"> of </w:t>
    </w:r>
    <w:r w:rsidR="006C62D8" w:rsidRPr="0090659A">
      <w:rPr>
        <w:b/>
        <w:szCs w:val="16"/>
      </w:rPr>
      <w:fldChar w:fldCharType="begin"/>
    </w:r>
    <w:r w:rsidR="006C62D8" w:rsidRPr="0090659A">
      <w:rPr>
        <w:b/>
        <w:szCs w:val="16"/>
      </w:rPr>
      <w:instrText xml:space="preserve"> NUMPAGES  </w:instrText>
    </w:r>
    <w:r w:rsidR="006C62D8" w:rsidRPr="0090659A">
      <w:rPr>
        <w:b/>
        <w:szCs w:val="16"/>
      </w:rPr>
      <w:fldChar w:fldCharType="separate"/>
    </w:r>
    <w:r w:rsidR="00550683">
      <w:rPr>
        <w:b/>
        <w:noProof/>
        <w:szCs w:val="16"/>
      </w:rPr>
      <w:t>6</w:t>
    </w:r>
    <w:r w:rsidR="006C62D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847CA" w14:textId="372C5DD8" w:rsidR="006C62D8" w:rsidRPr="00882B63" w:rsidRDefault="006C62D8" w:rsidP="00E859E3">
    <w:pPr>
      <w:pStyle w:val="Footer"/>
      <w:rPr>
        <w:szCs w:val="16"/>
      </w:rPr>
    </w:pPr>
    <w:r>
      <w:tab/>
    </w:r>
    <w:r w:rsidR="007F0338"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5068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5068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2B349" w14:textId="77777777" w:rsidR="00B64AB6" w:rsidRDefault="00B64AB6" w:rsidP="00710659">
      <w:pPr>
        <w:spacing w:after="0" w:line="240" w:lineRule="auto"/>
      </w:pPr>
      <w:r>
        <w:separator/>
      </w:r>
    </w:p>
    <w:p w14:paraId="3E24EBF5" w14:textId="77777777" w:rsidR="00B64AB6" w:rsidRDefault="00B64AB6"/>
  </w:footnote>
  <w:footnote w:type="continuationSeparator" w:id="0">
    <w:p w14:paraId="3A9C7109" w14:textId="77777777" w:rsidR="00B64AB6" w:rsidRDefault="00B64AB6" w:rsidP="00710659">
      <w:pPr>
        <w:spacing w:after="0" w:line="240" w:lineRule="auto"/>
      </w:pPr>
      <w:r>
        <w:continuationSeparator/>
      </w:r>
    </w:p>
    <w:p w14:paraId="1EA93E2A" w14:textId="77777777" w:rsidR="00B64AB6" w:rsidRDefault="00B64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D2A6259CDC7449AB25CA353E128EDD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1667C6" w14:textId="54F64EB7" w:rsidR="006C62D8" w:rsidRDefault="007C3175" w:rsidP="008402F2">
        <w:pPr>
          <w:pStyle w:val="PageHead"/>
        </w:pPr>
        <w:r>
          <w:t>NTWK-2010 Midterm Project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B23C3" w14:textId="0207B4DA" w:rsidR="004A0603" w:rsidRDefault="004A0603">
    <w:pPr>
      <w:pStyle w:val="Header"/>
    </w:pPr>
    <w:r>
      <w:rPr>
        <w:noProof/>
      </w:rPr>
      <w:drawing>
        <wp:inline distT="0" distB="0" distL="0" distR="0" wp14:anchorId="7CB1CDD5" wp14:editId="4C325EE3">
          <wp:extent cx="2524125" cy="523875"/>
          <wp:effectExtent l="0" t="0" r="0" b="0"/>
          <wp:docPr id="2" name="Picture 2" descr="LOGO1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10484F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63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5575C6"/>
    <w:multiLevelType w:val="hybridMultilevel"/>
    <w:tmpl w:val="F8D82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CE0A60"/>
    <w:multiLevelType w:val="hybridMultilevel"/>
    <w:tmpl w:val="8CE003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7658B"/>
    <w:multiLevelType w:val="hybridMultilevel"/>
    <w:tmpl w:val="296ED7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816F7"/>
    <w:multiLevelType w:val="hybridMultilevel"/>
    <w:tmpl w:val="4E545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46A67"/>
    <w:multiLevelType w:val="hybridMultilevel"/>
    <w:tmpl w:val="8ADEE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5DBA70FD"/>
    <w:multiLevelType w:val="hybridMultilevel"/>
    <w:tmpl w:val="E728A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007FE8"/>
    <w:multiLevelType w:val="hybridMultilevel"/>
    <w:tmpl w:val="95267A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21EB8"/>
    <w:multiLevelType w:val="hybridMultilevel"/>
    <w:tmpl w:val="95267A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14"/>
  </w:num>
  <w:num w:numId="12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10"/>
  </w:num>
  <w:num w:numId="17">
    <w:abstractNumId w:val="4"/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8">
    <w:abstractNumId w:val="4"/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  <w:b/>
        </w:rPr>
      </w:lvl>
    </w:lvlOverride>
  </w:num>
  <w:num w:numId="19">
    <w:abstractNumId w:val="5"/>
  </w:num>
  <w:num w:numId="20">
    <w:abstractNumId w:val="13"/>
  </w:num>
  <w:num w:numId="21">
    <w:abstractNumId w:val="16"/>
  </w:num>
  <w:num w:numId="22">
    <w:abstractNumId w:val="9"/>
  </w:num>
  <w:num w:numId="23">
    <w:abstractNumId w:val="8"/>
  </w:num>
  <w:num w:numId="24">
    <w:abstractNumId w:val="7"/>
  </w:num>
  <w:num w:numId="25">
    <w:abstractNumId w:val="11"/>
  </w:num>
  <w:num w:numId="2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H1IP" w:val="11"/>
    <w:docVar w:name="H2IP" w:val="22"/>
    <w:docVar w:name="S1IP" w:val="5"/>
    <w:docVar w:name="S2IP" w:val="9"/>
    <w:docVar w:name="Subnet1" w:val="1"/>
    <w:docVar w:name="Subnet2" w:val="90"/>
    <w:docVar w:name="Subnet3" w:val="145"/>
    <w:docVar w:name="Subnet4" w:val="238"/>
    <w:docVar w:name="VLANID1" w:val="6"/>
    <w:docVar w:name="VLANID2" w:val="11"/>
    <w:docVar w:name="VLANID3" w:val="39"/>
    <w:docVar w:name="VLANID4" w:val="48"/>
    <w:docVar w:name="VLANName1" w:val="Finance"/>
    <w:docVar w:name="VLANName2" w:val="Human Resources"/>
    <w:docVar w:name="VLANName3" w:val="Purchasing"/>
    <w:docVar w:name="VLANName4" w:val="Quality Control"/>
    <w:docVar w:name="VLANNameMgmt" w:val="Management"/>
  </w:docVars>
  <w:rsids>
    <w:rsidRoot w:val="00FE52C3"/>
    <w:rsid w:val="00001BDF"/>
    <w:rsid w:val="0000380F"/>
    <w:rsid w:val="00004175"/>
    <w:rsid w:val="000059C9"/>
    <w:rsid w:val="000079EC"/>
    <w:rsid w:val="00007FDF"/>
    <w:rsid w:val="00012C22"/>
    <w:rsid w:val="000160F7"/>
    <w:rsid w:val="00016D5B"/>
    <w:rsid w:val="00016F30"/>
    <w:rsid w:val="000171C2"/>
    <w:rsid w:val="0002047C"/>
    <w:rsid w:val="00021B9A"/>
    <w:rsid w:val="0002374F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7A7"/>
    <w:rsid w:val="00062D89"/>
    <w:rsid w:val="00063E81"/>
    <w:rsid w:val="00067A67"/>
    <w:rsid w:val="00070C16"/>
    <w:rsid w:val="00075EA9"/>
    <w:rsid w:val="000769CF"/>
    <w:rsid w:val="00080AD8"/>
    <w:rsid w:val="000815D8"/>
    <w:rsid w:val="00084C99"/>
    <w:rsid w:val="00085CC6"/>
    <w:rsid w:val="00085E3D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AED"/>
    <w:rsid w:val="00112AC5"/>
    <w:rsid w:val="001133DD"/>
    <w:rsid w:val="00113B2B"/>
    <w:rsid w:val="00120CBE"/>
    <w:rsid w:val="00121BAE"/>
    <w:rsid w:val="00125806"/>
    <w:rsid w:val="001261C4"/>
    <w:rsid w:val="00130A20"/>
    <w:rsid w:val="001314FB"/>
    <w:rsid w:val="00134F8F"/>
    <w:rsid w:val="001366EC"/>
    <w:rsid w:val="0014219C"/>
    <w:rsid w:val="001425ED"/>
    <w:rsid w:val="00143450"/>
    <w:rsid w:val="00144997"/>
    <w:rsid w:val="001523C0"/>
    <w:rsid w:val="001535FE"/>
    <w:rsid w:val="001545A9"/>
    <w:rsid w:val="00154E3A"/>
    <w:rsid w:val="00155352"/>
    <w:rsid w:val="00157902"/>
    <w:rsid w:val="00160471"/>
    <w:rsid w:val="00162105"/>
    <w:rsid w:val="00162EEA"/>
    <w:rsid w:val="00163164"/>
    <w:rsid w:val="00166253"/>
    <w:rsid w:val="00167FD9"/>
    <w:rsid w:val="001704B7"/>
    <w:rsid w:val="001708A6"/>
    <w:rsid w:val="001710C0"/>
    <w:rsid w:val="00172AFB"/>
    <w:rsid w:val="001772B8"/>
    <w:rsid w:val="00180FBF"/>
    <w:rsid w:val="001813C3"/>
    <w:rsid w:val="00182377"/>
    <w:rsid w:val="00182CF4"/>
    <w:rsid w:val="00186CE1"/>
    <w:rsid w:val="00191F00"/>
    <w:rsid w:val="00192F12"/>
    <w:rsid w:val="00193F14"/>
    <w:rsid w:val="0019581A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018"/>
    <w:rsid w:val="001B5FCD"/>
    <w:rsid w:val="001B67D8"/>
    <w:rsid w:val="001B6F95"/>
    <w:rsid w:val="001C05A1"/>
    <w:rsid w:val="001C1D9E"/>
    <w:rsid w:val="001C5998"/>
    <w:rsid w:val="001C7C3B"/>
    <w:rsid w:val="001D5B6F"/>
    <w:rsid w:val="001D6C5A"/>
    <w:rsid w:val="001E0AB8"/>
    <w:rsid w:val="001E38E0"/>
    <w:rsid w:val="001E4E72"/>
    <w:rsid w:val="001E615C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8EC"/>
    <w:rsid w:val="002768DC"/>
    <w:rsid w:val="00291B94"/>
    <w:rsid w:val="00294C8F"/>
    <w:rsid w:val="002973A5"/>
    <w:rsid w:val="002A0B2E"/>
    <w:rsid w:val="002A0DC1"/>
    <w:rsid w:val="002A67B2"/>
    <w:rsid w:val="002A68CC"/>
    <w:rsid w:val="002A6C56"/>
    <w:rsid w:val="002C04C4"/>
    <w:rsid w:val="002C090C"/>
    <w:rsid w:val="002C1243"/>
    <w:rsid w:val="002C1815"/>
    <w:rsid w:val="002C475E"/>
    <w:rsid w:val="002C6AD6"/>
    <w:rsid w:val="002D5289"/>
    <w:rsid w:val="002D6C2A"/>
    <w:rsid w:val="002D7A86"/>
    <w:rsid w:val="002E17DB"/>
    <w:rsid w:val="002E3E8F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1EF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468"/>
    <w:rsid w:val="00390C38"/>
    <w:rsid w:val="00392748"/>
    <w:rsid w:val="00392C65"/>
    <w:rsid w:val="00392ED5"/>
    <w:rsid w:val="0039318E"/>
    <w:rsid w:val="003957A9"/>
    <w:rsid w:val="003A19DC"/>
    <w:rsid w:val="003A1B45"/>
    <w:rsid w:val="003A220C"/>
    <w:rsid w:val="003B0998"/>
    <w:rsid w:val="003B256A"/>
    <w:rsid w:val="003B46FC"/>
    <w:rsid w:val="003B5767"/>
    <w:rsid w:val="003B7605"/>
    <w:rsid w:val="003C08AA"/>
    <w:rsid w:val="003C0BB3"/>
    <w:rsid w:val="003C2A7B"/>
    <w:rsid w:val="003C49EF"/>
    <w:rsid w:val="003C6BCA"/>
    <w:rsid w:val="003C7902"/>
    <w:rsid w:val="003D0BFF"/>
    <w:rsid w:val="003D6EF1"/>
    <w:rsid w:val="003E06D7"/>
    <w:rsid w:val="003E5BE5"/>
    <w:rsid w:val="003F18D1"/>
    <w:rsid w:val="003F20EC"/>
    <w:rsid w:val="003F4F0E"/>
    <w:rsid w:val="003F5090"/>
    <w:rsid w:val="003F6096"/>
    <w:rsid w:val="003F6E06"/>
    <w:rsid w:val="004012C6"/>
    <w:rsid w:val="00403C7A"/>
    <w:rsid w:val="004057A6"/>
    <w:rsid w:val="00406554"/>
    <w:rsid w:val="00407755"/>
    <w:rsid w:val="0041293B"/>
    <w:rsid w:val="004131B0"/>
    <w:rsid w:val="004166E9"/>
    <w:rsid w:val="00416C42"/>
    <w:rsid w:val="00422476"/>
    <w:rsid w:val="0042385C"/>
    <w:rsid w:val="0042492C"/>
    <w:rsid w:val="00426E83"/>
    <w:rsid w:val="00426FA5"/>
    <w:rsid w:val="00431654"/>
    <w:rsid w:val="00434926"/>
    <w:rsid w:val="00443ACE"/>
    <w:rsid w:val="00444217"/>
    <w:rsid w:val="004478F4"/>
    <w:rsid w:val="00450F7A"/>
    <w:rsid w:val="00452C6D"/>
    <w:rsid w:val="00455854"/>
    <w:rsid w:val="00455E0B"/>
    <w:rsid w:val="0045724D"/>
    <w:rsid w:val="00457934"/>
    <w:rsid w:val="00462B9F"/>
    <w:rsid w:val="004659EE"/>
    <w:rsid w:val="00465C06"/>
    <w:rsid w:val="00473514"/>
    <w:rsid w:val="00473E34"/>
    <w:rsid w:val="00476BA9"/>
    <w:rsid w:val="00481650"/>
    <w:rsid w:val="00485DA9"/>
    <w:rsid w:val="00486EED"/>
    <w:rsid w:val="00490807"/>
    <w:rsid w:val="004936C2"/>
    <w:rsid w:val="0049379C"/>
    <w:rsid w:val="004A0603"/>
    <w:rsid w:val="004A1CA0"/>
    <w:rsid w:val="004A22E9"/>
    <w:rsid w:val="004A4ACD"/>
    <w:rsid w:val="004A506C"/>
    <w:rsid w:val="004A5BC5"/>
    <w:rsid w:val="004B023D"/>
    <w:rsid w:val="004B0E8B"/>
    <w:rsid w:val="004C0909"/>
    <w:rsid w:val="004C3F97"/>
    <w:rsid w:val="004D01F2"/>
    <w:rsid w:val="004D2CED"/>
    <w:rsid w:val="004D3339"/>
    <w:rsid w:val="004D353F"/>
    <w:rsid w:val="004D36D7"/>
    <w:rsid w:val="004D40E8"/>
    <w:rsid w:val="004D682B"/>
    <w:rsid w:val="004D6E01"/>
    <w:rsid w:val="004E3BEC"/>
    <w:rsid w:val="004E6152"/>
    <w:rsid w:val="004F344A"/>
    <w:rsid w:val="004F4EC3"/>
    <w:rsid w:val="005037B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E2A"/>
    <w:rsid w:val="005354A0"/>
    <w:rsid w:val="00536277"/>
    <w:rsid w:val="00536F43"/>
    <w:rsid w:val="00537812"/>
    <w:rsid w:val="00541826"/>
    <w:rsid w:val="00542616"/>
    <w:rsid w:val="005468C1"/>
    <w:rsid w:val="00550683"/>
    <w:rsid w:val="005510BA"/>
    <w:rsid w:val="005538C8"/>
    <w:rsid w:val="00554B4E"/>
    <w:rsid w:val="00556C02"/>
    <w:rsid w:val="00561BB2"/>
    <w:rsid w:val="00563249"/>
    <w:rsid w:val="00570942"/>
    <w:rsid w:val="00570A65"/>
    <w:rsid w:val="00571AF3"/>
    <w:rsid w:val="005762B1"/>
    <w:rsid w:val="00580456"/>
    <w:rsid w:val="00580E73"/>
    <w:rsid w:val="00592329"/>
    <w:rsid w:val="00593386"/>
    <w:rsid w:val="005949EF"/>
    <w:rsid w:val="00596998"/>
    <w:rsid w:val="0059790F"/>
    <w:rsid w:val="005A6E62"/>
    <w:rsid w:val="005A7E33"/>
    <w:rsid w:val="005B2FB3"/>
    <w:rsid w:val="005B7072"/>
    <w:rsid w:val="005C35C9"/>
    <w:rsid w:val="005C6DE5"/>
    <w:rsid w:val="005D273D"/>
    <w:rsid w:val="005D2B29"/>
    <w:rsid w:val="005D354A"/>
    <w:rsid w:val="005D3B69"/>
    <w:rsid w:val="005D3E53"/>
    <w:rsid w:val="005D506C"/>
    <w:rsid w:val="005D5165"/>
    <w:rsid w:val="005E3235"/>
    <w:rsid w:val="005E4176"/>
    <w:rsid w:val="005E4876"/>
    <w:rsid w:val="005E58CD"/>
    <w:rsid w:val="005E65B5"/>
    <w:rsid w:val="005E699F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4827"/>
    <w:rsid w:val="00636C28"/>
    <w:rsid w:val="006428E5"/>
    <w:rsid w:val="00644958"/>
    <w:rsid w:val="006513FB"/>
    <w:rsid w:val="006557DB"/>
    <w:rsid w:val="00656EEF"/>
    <w:rsid w:val="006576AF"/>
    <w:rsid w:val="00657F58"/>
    <w:rsid w:val="00672919"/>
    <w:rsid w:val="00677544"/>
    <w:rsid w:val="00681687"/>
    <w:rsid w:val="00686295"/>
    <w:rsid w:val="00686587"/>
    <w:rsid w:val="006904CF"/>
    <w:rsid w:val="006908E2"/>
    <w:rsid w:val="00691961"/>
    <w:rsid w:val="00695065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417C"/>
    <w:rsid w:val="006B5CA7"/>
    <w:rsid w:val="006B5E89"/>
    <w:rsid w:val="006C19B2"/>
    <w:rsid w:val="006C30A0"/>
    <w:rsid w:val="006C35FF"/>
    <w:rsid w:val="006C3FCF"/>
    <w:rsid w:val="006C57F2"/>
    <w:rsid w:val="006C5949"/>
    <w:rsid w:val="006C62D8"/>
    <w:rsid w:val="006C6832"/>
    <w:rsid w:val="006C72FC"/>
    <w:rsid w:val="006D1370"/>
    <w:rsid w:val="006D2C28"/>
    <w:rsid w:val="006D3FC1"/>
    <w:rsid w:val="006D5138"/>
    <w:rsid w:val="006D7590"/>
    <w:rsid w:val="006D7DDD"/>
    <w:rsid w:val="006E2AC3"/>
    <w:rsid w:val="006E372B"/>
    <w:rsid w:val="006E5E75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86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01D1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5002"/>
    <w:rsid w:val="00785F1E"/>
    <w:rsid w:val="00786F58"/>
    <w:rsid w:val="00787CC1"/>
    <w:rsid w:val="00792F4E"/>
    <w:rsid w:val="0079398D"/>
    <w:rsid w:val="00796C25"/>
    <w:rsid w:val="007A0DF8"/>
    <w:rsid w:val="007A287C"/>
    <w:rsid w:val="007A3B2A"/>
    <w:rsid w:val="007B0C9D"/>
    <w:rsid w:val="007B5284"/>
    <w:rsid w:val="007B5522"/>
    <w:rsid w:val="007C0EE0"/>
    <w:rsid w:val="007C1B71"/>
    <w:rsid w:val="007C2FBB"/>
    <w:rsid w:val="007C3175"/>
    <w:rsid w:val="007C7164"/>
    <w:rsid w:val="007C7413"/>
    <w:rsid w:val="007D1984"/>
    <w:rsid w:val="007D2ADE"/>
    <w:rsid w:val="007D2AFE"/>
    <w:rsid w:val="007E00EC"/>
    <w:rsid w:val="007E3264"/>
    <w:rsid w:val="007E3FEA"/>
    <w:rsid w:val="007E460F"/>
    <w:rsid w:val="007E5F6C"/>
    <w:rsid w:val="007E6402"/>
    <w:rsid w:val="007E68E4"/>
    <w:rsid w:val="007F0338"/>
    <w:rsid w:val="007F0A0B"/>
    <w:rsid w:val="007F3A60"/>
    <w:rsid w:val="007F3D0B"/>
    <w:rsid w:val="007F7C94"/>
    <w:rsid w:val="00801C56"/>
    <w:rsid w:val="00802FFA"/>
    <w:rsid w:val="0081009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63"/>
    <w:rsid w:val="008405BB"/>
    <w:rsid w:val="0084564F"/>
    <w:rsid w:val="00846494"/>
    <w:rsid w:val="00847B20"/>
    <w:rsid w:val="008509D3"/>
    <w:rsid w:val="008522DF"/>
    <w:rsid w:val="00853418"/>
    <w:rsid w:val="00856EBD"/>
    <w:rsid w:val="00857CF6"/>
    <w:rsid w:val="008610ED"/>
    <w:rsid w:val="00861C6A"/>
    <w:rsid w:val="00865199"/>
    <w:rsid w:val="00867EAF"/>
    <w:rsid w:val="00870763"/>
    <w:rsid w:val="00871376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4263"/>
    <w:rsid w:val="008D73BF"/>
    <w:rsid w:val="008D7F09"/>
    <w:rsid w:val="008E00D5"/>
    <w:rsid w:val="008E1247"/>
    <w:rsid w:val="008E218C"/>
    <w:rsid w:val="008E5B64"/>
    <w:rsid w:val="008E7DAA"/>
    <w:rsid w:val="008F0094"/>
    <w:rsid w:val="008F03EF"/>
    <w:rsid w:val="008F340F"/>
    <w:rsid w:val="008F4BC5"/>
    <w:rsid w:val="00903523"/>
    <w:rsid w:val="00906281"/>
    <w:rsid w:val="0090659A"/>
    <w:rsid w:val="00911080"/>
    <w:rsid w:val="00912500"/>
    <w:rsid w:val="00912B34"/>
    <w:rsid w:val="0091350B"/>
    <w:rsid w:val="00915986"/>
    <w:rsid w:val="00917624"/>
    <w:rsid w:val="00926CB2"/>
    <w:rsid w:val="00930386"/>
    <w:rsid w:val="009309F5"/>
    <w:rsid w:val="00933237"/>
    <w:rsid w:val="00933F28"/>
    <w:rsid w:val="009350E4"/>
    <w:rsid w:val="009400C3"/>
    <w:rsid w:val="00942299"/>
    <w:rsid w:val="009453F7"/>
    <w:rsid w:val="009476C0"/>
    <w:rsid w:val="00947C9F"/>
    <w:rsid w:val="00963E34"/>
    <w:rsid w:val="00964DFA"/>
    <w:rsid w:val="00970A69"/>
    <w:rsid w:val="009711C1"/>
    <w:rsid w:val="00972786"/>
    <w:rsid w:val="0098155C"/>
    <w:rsid w:val="00981CCA"/>
    <w:rsid w:val="00983B77"/>
    <w:rsid w:val="0098667C"/>
    <w:rsid w:val="00996053"/>
    <w:rsid w:val="00997B70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B6612"/>
    <w:rsid w:val="009B6B40"/>
    <w:rsid w:val="009B7DD6"/>
    <w:rsid w:val="009C0889"/>
    <w:rsid w:val="009C0B81"/>
    <w:rsid w:val="009C0EE7"/>
    <w:rsid w:val="009C3028"/>
    <w:rsid w:val="009C3182"/>
    <w:rsid w:val="009D2C27"/>
    <w:rsid w:val="009D503E"/>
    <w:rsid w:val="009E0885"/>
    <w:rsid w:val="009E2309"/>
    <w:rsid w:val="009E2D98"/>
    <w:rsid w:val="009E42B9"/>
    <w:rsid w:val="009E4E17"/>
    <w:rsid w:val="009E54B9"/>
    <w:rsid w:val="009F4C2E"/>
    <w:rsid w:val="009F6BA1"/>
    <w:rsid w:val="00A00257"/>
    <w:rsid w:val="00A014A3"/>
    <w:rsid w:val="00A027CC"/>
    <w:rsid w:val="00A0412D"/>
    <w:rsid w:val="00A04DD8"/>
    <w:rsid w:val="00A07FFD"/>
    <w:rsid w:val="00A15DF0"/>
    <w:rsid w:val="00A21211"/>
    <w:rsid w:val="00A30F8A"/>
    <w:rsid w:val="00A31136"/>
    <w:rsid w:val="00A33890"/>
    <w:rsid w:val="00A34E7F"/>
    <w:rsid w:val="00A46F0A"/>
    <w:rsid w:val="00A46F25"/>
    <w:rsid w:val="00A47CC2"/>
    <w:rsid w:val="00A502BA"/>
    <w:rsid w:val="00A54DDD"/>
    <w:rsid w:val="00A5753C"/>
    <w:rsid w:val="00A60146"/>
    <w:rsid w:val="00A601A9"/>
    <w:rsid w:val="00A60F6F"/>
    <w:rsid w:val="00A622C4"/>
    <w:rsid w:val="00A6283D"/>
    <w:rsid w:val="00A6297A"/>
    <w:rsid w:val="00A66D6E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D1A"/>
    <w:rsid w:val="00AD0118"/>
    <w:rsid w:val="00AD04F2"/>
    <w:rsid w:val="00AD0633"/>
    <w:rsid w:val="00AD4578"/>
    <w:rsid w:val="00AD68E9"/>
    <w:rsid w:val="00AD761F"/>
    <w:rsid w:val="00AE0495"/>
    <w:rsid w:val="00AE56C0"/>
    <w:rsid w:val="00AF7ACC"/>
    <w:rsid w:val="00B00914"/>
    <w:rsid w:val="00B01E07"/>
    <w:rsid w:val="00B02A8E"/>
    <w:rsid w:val="00B052EE"/>
    <w:rsid w:val="00B1081F"/>
    <w:rsid w:val="00B11EA6"/>
    <w:rsid w:val="00B2496B"/>
    <w:rsid w:val="00B27499"/>
    <w:rsid w:val="00B3010D"/>
    <w:rsid w:val="00B32B49"/>
    <w:rsid w:val="00B35151"/>
    <w:rsid w:val="00B433F2"/>
    <w:rsid w:val="00B458E8"/>
    <w:rsid w:val="00B47940"/>
    <w:rsid w:val="00B53602"/>
    <w:rsid w:val="00B5397B"/>
    <w:rsid w:val="00B53EE9"/>
    <w:rsid w:val="00B6183E"/>
    <w:rsid w:val="00B62809"/>
    <w:rsid w:val="00B64AB6"/>
    <w:rsid w:val="00B7221A"/>
    <w:rsid w:val="00B72F2A"/>
    <w:rsid w:val="00B74716"/>
    <w:rsid w:val="00B7675A"/>
    <w:rsid w:val="00B81898"/>
    <w:rsid w:val="00B82DED"/>
    <w:rsid w:val="00B8606B"/>
    <w:rsid w:val="00B878E7"/>
    <w:rsid w:val="00B879CC"/>
    <w:rsid w:val="00B94F62"/>
    <w:rsid w:val="00B97278"/>
    <w:rsid w:val="00B97943"/>
    <w:rsid w:val="00BA015C"/>
    <w:rsid w:val="00BA0DE7"/>
    <w:rsid w:val="00BA1D0B"/>
    <w:rsid w:val="00BA2B50"/>
    <w:rsid w:val="00BA6972"/>
    <w:rsid w:val="00BA74B4"/>
    <w:rsid w:val="00BB1E0D"/>
    <w:rsid w:val="00BB26C8"/>
    <w:rsid w:val="00BB4D9B"/>
    <w:rsid w:val="00BB73FF"/>
    <w:rsid w:val="00BB7688"/>
    <w:rsid w:val="00BC7423"/>
    <w:rsid w:val="00BC7CAC"/>
    <w:rsid w:val="00BD6D76"/>
    <w:rsid w:val="00BE058C"/>
    <w:rsid w:val="00BE3A73"/>
    <w:rsid w:val="00BE56B3"/>
    <w:rsid w:val="00BE676D"/>
    <w:rsid w:val="00BF04E8"/>
    <w:rsid w:val="00BF165E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DE2"/>
    <w:rsid w:val="00C410D9"/>
    <w:rsid w:val="00C44DB7"/>
    <w:rsid w:val="00C4510A"/>
    <w:rsid w:val="00C47F2E"/>
    <w:rsid w:val="00C52BA6"/>
    <w:rsid w:val="00C57A1A"/>
    <w:rsid w:val="00C60BBD"/>
    <w:rsid w:val="00C61D71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2D9C"/>
    <w:rsid w:val="00C73E03"/>
    <w:rsid w:val="00C77B29"/>
    <w:rsid w:val="00C820BF"/>
    <w:rsid w:val="00C86B18"/>
    <w:rsid w:val="00C87039"/>
    <w:rsid w:val="00C8718B"/>
    <w:rsid w:val="00C872E4"/>
    <w:rsid w:val="00C878D9"/>
    <w:rsid w:val="00C90311"/>
    <w:rsid w:val="00C91C26"/>
    <w:rsid w:val="00C92167"/>
    <w:rsid w:val="00C95FB7"/>
    <w:rsid w:val="00CA2BB2"/>
    <w:rsid w:val="00CA73D5"/>
    <w:rsid w:val="00CB238B"/>
    <w:rsid w:val="00CB2FC9"/>
    <w:rsid w:val="00CB5068"/>
    <w:rsid w:val="00CB77BB"/>
    <w:rsid w:val="00CB7D2B"/>
    <w:rsid w:val="00CC099E"/>
    <w:rsid w:val="00CC1C87"/>
    <w:rsid w:val="00CC3000"/>
    <w:rsid w:val="00CC4859"/>
    <w:rsid w:val="00CC5E09"/>
    <w:rsid w:val="00CC6769"/>
    <w:rsid w:val="00CC7A35"/>
    <w:rsid w:val="00CD072A"/>
    <w:rsid w:val="00CD1070"/>
    <w:rsid w:val="00CD40B1"/>
    <w:rsid w:val="00CD51E0"/>
    <w:rsid w:val="00CD667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1766"/>
    <w:rsid w:val="00D139C8"/>
    <w:rsid w:val="00D1762F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857"/>
    <w:rsid w:val="00D56A0E"/>
    <w:rsid w:val="00D57AD3"/>
    <w:rsid w:val="00D61816"/>
    <w:rsid w:val="00D62F25"/>
    <w:rsid w:val="00D635FE"/>
    <w:rsid w:val="00D66A7B"/>
    <w:rsid w:val="00D71B46"/>
    <w:rsid w:val="00D729DE"/>
    <w:rsid w:val="00D75B6A"/>
    <w:rsid w:val="00D778DF"/>
    <w:rsid w:val="00D82D3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420"/>
    <w:rsid w:val="00D977E8"/>
    <w:rsid w:val="00D97B16"/>
    <w:rsid w:val="00DA119B"/>
    <w:rsid w:val="00DA28A4"/>
    <w:rsid w:val="00DA3736"/>
    <w:rsid w:val="00DB0961"/>
    <w:rsid w:val="00DB1C89"/>
    <w:rsid w:val="00DB3763"/>
    <w:rsid w:val="00DB4029"/>
    <w:rsid w:val="00DB4646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63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19D5"/>
    <w:rsid w:val="00E43AC2"/>
    <w:rsid w:val="00E449D0"/>
    <w:rsid w:val="00E44A34"/>
    <w:rsid w:val="00E4506A"/>
    <w:rsid w:val="00E53F99"/>
    <w:rsid w:val="00E56510"/>
    <w:rsid w:val="00E62EA8"/>
    <w:rsid w:val="00E6748A"/>
    <w:rsid w:val="00E67A6E"/>
    <w:rsid w:val="00E70096"/>
    <w:rsid w:val="00E71106"/>
    <w:rsid w:val="00E71B43"/>
    <w:rsid w:val="00E81612"/>
    <w:rsid w:val="00E82BD7"/>
    <w:rsid w:val="00E837C0"/>
    <w:rsid w:val="00E859E3"/>
    <w:rsid w:val="00E87D18"/>
    <w:rsid w:val="00E87D62"/>
    <w:rsid w:val="00E91544"/>
    <w:rsid w:val="00E97333"/>
    <w:rsid w:val="00EA486E"/>
    <w:rsid w:val="00EA4FA3"/>
    <w:rsid w:val="00EB001B"/>
    <w:rsid w:val="00EB3082"/>
    <w:rsid w:val="00EB38CD"/>
    <w:rsid w:val="00EB6C33"/>
    <w:rsid w:val="00EC05F9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7F28"/>
    <w:rsid w:val="00F01714"/>
    <w:rsid w:val="00F0258F"/>
    <w:rsid w:val="00F02D06"/>
    <w:rsid w:val="00F056E5"/>
    <w:rsid w:val="00F0638D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491"/>
    <w:rsid w:val="00F4135D"/>
    <w:rsid w:val="00F41F1B"/>
    <w:rsid w:val="00F42FEF"/>
    <w:rsid w:val="00F46BD9"/>
    <w:rsid w:val="00F47CB8"/>
    <w:rsid w:val="00F60BE0"/>
    <w:rsid w:val="00F6280E"/>
    <w:rsid w:val="00F666EC"/>
    <w:rsid w:val="00F7050A"/>
    <w:rsid w:val="00F75533"/>
    <w:rsid w:val="00F8036D"/>
    <w:rsid w:val="00F809DC"/>
    <w:rsid w:val="00F83196"/>
    <w:rsid w:val="00F86EB0"/>
    <w:rsid w:val="00FA154B"/>
    <w:rsid w:val="00FA1F30"/>
    <w:rsid w:val="00FA3811"/>
    <w:rsid w:val="00FA3B9F"/>
    <w:rsid w:val="00FA3F06"/>
    <w:rsid w:val="00FA4A26"/>
    <w:rsid w:val="00FA4DBA"/>
    <w:rsid w:val="00FA7084"/>
    <w:rsid w:val="00FA7BEF"/>
    <w:rsid w:val="00FA7CEF"/>
    <w:rsid w:val="00FB1105"/>
    <w:rsid w:val="00FB1929"/>
    <w:rsid w:val="00FB5FD9"/>
    <w:rsid w:val="00FB6713"/>
    <w:rsid w:val="00FB7FFE"/>
    <w:rsid w:val="00FC03BC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2C3"/>
    <w:rsid w:val="00FE53F2"/>
    <w:rsid w:val="00FE6275"/>
    <w:rsid w:val="00FE661F"/>
    <w:rsid w:val="00FF0400"/>
    <w:rsid w:val="00FF3D6B"/>
    <w:rsid w:val="00FF5407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BAA504"/>
  <w15:docId w15:val="{68DF9683-1A2E-402D-A43F-A4F708F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07FFD"/>
    <w:pPr>
      <w:keepNext/>
      <w:numPr>
        <w:ilvl w:val="1"/>
        <w:numId w:val="5"/>
      </w:numPr>
      <w:spacing w:before="12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82D3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07FF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85F1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85F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CD667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D6671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82D3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FE52C3"/>
    <w:rPr>
      <w:b/>
      <w:sz w:val="32"/>
    </w:rPr>
  </w:style>
  <w:style w:type="paragraph" w:customStyle="1" w:styleId="BodyText1">
    <w:name w:val="Body Text1"/>
    <w:basedOn w:val="Normal"/>
    <w:qFormat/>
    <w:rsid w:val="00FE52C3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FE52C3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FE52C3"/>
    <w:pPr>
      <w:ind w:left="720"/>
    </w:pPr>
  </w:style>
  <w:style w:type="paragraph" w:styleId="Revision">
    <w:name w:val="Revision"/>
    <w:hidden/>
    <w:uiPriority w:val="99"/>
    <w:semiHidden/>
    <w:rsid w:val="00FE52C3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71B46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2A6259CDC7449AB25CA353E128E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86A2C-8309-4306-BD15-2F3AD9686639}"/>
      </w:docPartPr>
      <w:docPartBody>
        <w:p w:rsidR="00457362" w:rsidRDefault="00043290">
          <w:pPr>
            <w:pStyle w:val="0D2A6259CDC7449AB25CA353E128EDD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290"/>
    <w:rsid w:val="00043290"/>
    <w:rsid w:val="00457362"/>
    <w:rsid w:val="00493C2C"/>
    <w:rsid w:val="00916DC6"/>
    <w:rsid w:val="00E1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2A6259CDC7449AB25CA353E128EDD8">
    <w:name w:val="0D2A6259CDC7449AB25CA353E128E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3737E1261AA448D400313B3096639" ma:contentTypeVersion="12" ma:contentTypeDescription="Create a new document." ma:contentTypeScope="" ma:versionID="66340bba6b366c805896a9e0857963bc">
  <xsd:schema xmlns:xsd="http://www.w3.org/2001/XMLSchema" xmlns:xs="http://www.w3.org/2001/XMLSchema" xmlns:p="http://schemas.microsoft.com/office/2006/metadata/properties" xmlns:ns3="d74fc555-cfcc-4794-949f-26952246f6ca" xmlns:ns4="4515a276-5591-4533-a0cc-81ee03cb3716" targetNamespace="http://schemas.microsoft.com/office/2006/metadata/properties" ma:root="true" ma:fieldsID="b1082c23f7e05e7be5078666640004ca" ns3:_="" ns4:_="">
    <xsd:import namespace="d74fc555-cfcc-4794-949f-26952246f6ca"/>
    <xsd:import namespace="4515a276-5591-4533-a0cc-81ee03cb37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fc555-cfcc-4794-949f-26952246f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5a276-5591-4533-a0cc-81ee03cb37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9F37B-3296-41E0-B935-61FDC21758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fc555-cfcc-4794-949f-26952246f6ca"/>
    <ds:schemaRef ds:uri="4515a276-5591-4533-a0cc-81ee03cb3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6D3444-F8CE-48F6-8F5F-49995ADAF388}">
  <ds:schemaRefs>
    <ds:schemaRef ds:uri="http://purl.org/dc/elements/1.1/"/>
    <ds:schemaRef ds:uri="4515a276-5591-4533-a0cc-81ee03cb3716"/>
    <ds:schemaRef ds:uri="http://schemas.openxmlformats.org/package/2006/metadata/core-properties"/>
    <ds:schemaRef ds:uri="http://purl.org/dc/terms/"/>
    <ds:schemaRef ds:uri="d74fc555-cfcc-4794-949f-26952246f6ca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3928097-594C-4EFD-8A6E-A4D6FFB10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07AC36-B99E-4FF4-9A17-C4432E39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854</TotalTime>
  <Pages>5</Pages>
  <Words>1119</Words>
  <Characters>6204</Characters>
  <Application>Microsoft Office Word</Application>
  <DocSecurity>0</DocSecurity>
  <Lines>443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Mid-term Exam Review Lab</vt:lpstr>
    </vt:vector>
  </TitlesOfParts>
  <Company>Cisco Systems, Inc.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NTWK-2010 Midterm Project</dc:title>
  <dc:creator>SP</dc:creator>
  <dc:description>2019</dc:description>
  <cp:lastModifiedBy>James Russell</cp:lastModifiedBy>
  <cp:revision>87</cp:revision>
  <cp:lastPrinted>2019-12-02T17:26:00Z</cp:lastPrinted>
  <dcterms:created xsi:type="dcterms:W3CDTF">2020-06-23T22:51:00Z</dcterms:created>
  <dcterms:modified xsi:type="dcterms:W3CDTF">2021-08-16T16:05:00Z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0x010100F693737E1261AA448D400313B3096639</vt:lpwstr>
  </property>
</Properties>
</file>